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74" w:rsidRDefault="00100F6A" w:rsidP="00015D75">
      <w:pPr>
        <w:pStyle w:val="Ttulo"/>
        <w:jc w:val="right"/>
      </w:pPr>
      <w:r>
        <w:t>Projeto Modelo</w:t>
      </w:r>
    </w:p>
    <w:p w:rsidR="00DE1C41" w:rsidRPr="00DE1C41" w:rsidRDefault="00DE1C41" w:rsidP="00DE1C41"/>
    <w:p w:rsidR="003E1574" w:rsidRPr="003C6097" w:rsidRDefault="008859E8" w:rsidP="005B20D0">
      <w:pPr>
        <w:pStyle w:val="Ttulo"/>
        <w:spacing w:before="0" w:after="0"/>
        <w:ind w:left="720"/>
        <w:jc w:val="right"/>
      </w:pPr>
      <w:fldSimple w:instr=" TITLE  \* MERGEFORMAT ">
        <w:r w:rsidR="000E03D2">
          <w:t>Casos e Registros de Teste</w:t>
        </w:r>
        <w:r w:rsidR="005B20D0">
          <w:t>s</w:t>
        </w:r>
      </w:fldSimple>
      <w:r w:rsidR="003E1574" w:rsidRPr="003C6097">
        <w:t xml:space="preserve"> </w:t>
      </w:r>
    </w:p>
    <w:p w:rsidR="003E1574" w:rsidRPr="003C6097" w:rsidRDefault="003E1574" w:rsidP="003C6097"/>
    <w:p w:rsidR="003E1574" w:rsidRPr="003C6097" w:rsidRDefault="003E1574" w:rsidP="005B20D0">
      <w:pPr>
        <w:pStyle w:val="Ttulo"/>
        <w:jc w:val="right"/>
        <w:rPr>
          <w:sz w:val="28"/>
        </w:rPr>
      </w:pPr>
      <w:r w:rsidRPr="003C6097">
        <w:rPr>
          <w:sz w:val="28"/>
        </w:rPr>
        <w:t>Versão 1.</w:t>
      </w:r>
      <w:r w:rsidR="000E03D2">
        <w:rPr>
          <w:sz w:val="28"/>
        </w:rPr>
        <w:t>0</w:t>
      </w:r>
    </w:p>
    <w:p w:rsidR="003E1574" w:rsidRPr="003C6097" w:rsidRDefault="003E1574" w:rsidP="003C6097"/>
    <w:p w:rsidR="003E1574" w:rsidRPr="003C6097" w:rsidRDefault="003E1574" w:rsidP="003C6097">
      <w:pPr>
        <w:pStyle w:val="InfoBlue"/>
      </w:pPr>
    </w:p>
    <w:p w:rsidR="003E1574" w:rsidRPr="003C6097" w:rsidRDefault="003E1574" w:rsidP="003C6097">
      <w:pPr>
        <w:pStyle w:val="InfoBlue"/>
      </w:pPr>
      <w:r w:rsidRPr="003C6097">
        <w:t xml:space="preserve"> </w:t>
      </w:r>
    </w:p>
    <w:p w:rsidR="003E1574" w:rsidRPr="003C6097" w:rsidRDefault="003E1574" w:rsidP="003C6097">
      <w:pPr>
        <w:pStyle w:val="Corpodetexto"/>
      </w:pPr>
    </w:p>
    <w:p w:rsidR="003E1574" w:rsidRPr="003C6097" w:rsidRDefault="003E1574" w:rsidP="003C6097">
      <w:pPr>
        <w:pStyle w:val="Corpodetexto"/>
        <w:sectPr w:rsidR="003E1574" w:rsidRPr="003C609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E1574" w:rsidRPr="003C6097" w:rsidRDefault="003E1574" w:rsidP="005B20D0">
      <w:pPr>
        <w:pStyle w:val="Ttulo"/>
      </w:pPr>
      <w:r w:rsidRPr="003C6097"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E1574" w:rsidRPr="003C6097"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Data</w:t>
            </w:r>
          </w:p>
        </w:tc>
        <w:tc>
          <w:tcPr>
            <w:tcW w:w="1152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Autor</w:t>
            </w:r>
          </w:p>
        </w:tc>
      </w:tr>
      <w:tr w:rsidR="003E1574" w:rsidRPr="003C6097" w:rsidTr="00D748F9">
        <w:trPr>
          <w:trHeight w:val="340"/>
        </w:trPr>
        <w:tc>
          <w:tcPr>
            <w:tcW w:w="2304" w:type="dxa"/>
            <w:vAlign w:val="center"/>
          </w:tcPr>
          <w:p w:rsidR="003E1574" w:rsidRPr="003C6097" w:rsidRDefault="000E03D2" w:rsidP="000E03D2">
            <w:pPr>
              <w:pStyle w:val="Tabletext"/>
              <w:spacing w:after="0" w:line="240" w:lineRule="auto"/>
            </w:pPr>
            <w:r>
              <w:t>04</w:t>
            </w:r>
            <w:r w:rsidR="00DE1C41">
              <w:t>/0</w:t>
            </w:r>
            <w:r>
              <w:t>5</w:t>
            </w:r>
            <w:r w:rsidR="00DE1C41">
              <w:t>/201</w:t>
            </w:r>
            <w:r>
              <w:t>2</w:t>
            </w:r>
          </w:p>
        </w:tc>
        <w:tc>
          <w:tcPr>
            <w:tcW w:w="1152" w:type="dxa"/>
            <w:vAlign w:val="center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  <w:r w:rsidRPr="003C6097">
              <w:t>1.0</w:t>
            </w:r>
          </w:p>
        </w:tc>
        <w:tc>
          <w:tcPr>
            <w:tcW w:w="3744" w:type="dxa"/>
            <w:vAlign w:val="center"/>
          </w:tcPr>
          <w:p w:rsidR="003E1574" w:rsidRPr="003C6097" w:rsidRDefault="00D748F9" w:rsidP="003C6097">
            <w:pPr>
              <w:pStyle w:val="Tabletext"/>
              <w:spacing w:after="0" w:line="240" w:lineRule="auto"/>
            </w:pPr>
            <w:r w:rsidRPr="003C6097">
              <w:t>Versão Inicial do Documento</w:t>
            </w:r>
          </w:p>
        </w:tc>
        <w:tc>
          <w:tcPr>
            <w:tcW w:w="2304" w:type="dxa"/>
            <w:vAlign w:val="center"/>
          </w:tcPr>
          <w:p w:rsidR="003E1574" w:rsidRPr="003C6097" w:rsidRDefault="00DE1C41" w:rsidP="003C6097">
            <w:pPr>
              <w:pStyle w:val="Tabletext"/>
              <w:spacing w:after="0" w:line="240" w:lineRule="auto"/>
            </w:pPr>
            <w:r>
              <w:t>Carlos Ferreira</w:t>
            </w:r>
          </w:p>
        </w:tc>
      </w:tr>
    </w:tbl>
    <w:p w:rsidR="003E1574" w:rsidRPr="003C6097" w:rsidRDefault="003E1574" w:rsidP="003C6097">
      <w:pPr>
        <w:pStyle w:val="infoblue0"/>
        <w:ind w:left="0"/>
      </w:pPr>
    </w:p>
    <w:p w:rsidR="003E1574" w:rsidRPr="003C6097" w:rsidRDefault="003E1574" w:rsidP="005B20D0">
      <w:pPr>
        <w:pStyle w:val="Ttulo"/>
      </w:pPr>
      <w:r w:rsidRPr="003C6097">
        <w:br w:type="page"/>
      </w:r>
      <w:r w:rsidRPr="003C6097">
        <w:lastRenderedPageBreak/>
        <w:t>Tabela de Conteúdo</w:t>
      </w:r>
    </w:p>
    <w:p w:rsidR="006378AA" w:rsidRDefault="00CD296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3C6097">
        <w:rPr>
          <w:b/>
          <w:sz w:val="22"/>
        </w:rPr>
        <w:fldChar w:fldCharType="begin"/>
      </w:r>
      <w:r w:rsidR="005C778B" w:rsidRPr="003C6097">
        <w:rPr>
          <w:b/>
        </w:rPr>
        <w:instrText xml:space="preserve"> TOC \o "1-3" \h \z </w:instrText>
      </w:r>
      <w:r w:rsidRPr="003C6097">
        <w:rPr>
          <w:b/>
          <w:sz w:val="22"/>
        </w:rPr>
        <w:fldChar w:fldCharType="separate"/>
      </w:r>
      <w:hyperlink w:anchor="_Toc323911858" w:history="1">
        <w:r w:rsidR="006378AA" w:rsidRPr="008C757D">
          <w:rPr>
            <w:rStyle w:val="Hyperlink"/>
            <w:noProof/>
          </w:rPr>
          <w:t>1.</w:t>
        </w:r>
        <w:r w:rsidR="006378A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378AA" w:rsidRPr="008C757D">
          <w:rPr>
            <w:rStyle w:val="Hyperlink"/>
            <w:noProof/>
          </w:rPr>
          <w:t>Objetivo</w:t>
        </w:r>
        <w:r w:rsidR="006378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78AA">
          <w:rPr>
            <w:noProof/>
            <w:webHidden/>
          </w:rPr>
          <w:instrText xml:space="preserve"> PAGEREF _Toc323911858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8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8AA" w:rsidRDefault="0015507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3911859" w:history="1">
        <w:r w:rsidR="006378AA" w:rsidRPr="008C757D">
          <w:rPr>
            <w:rStyle w:val="Hyperlink"/>
            <w:noProof/>
          </w:rPr>
          <w:t>2.</w:t>
        </w:r>
        <w:r w:rsidR="006378A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378AA" w:rsidRPr="008C757D">
          <w:rPr>
            <w:rStyle w:val="Hyperlink"/>
            <w:noProof/>
          </w:rPr>
          <w:t>Referências</w:t>
        </w:r>
        <w:r w:rsidR="006378AA">
          <w:rPr>
            <w:noProof/>
            <w:webHidden/>
          </w:rPr>
          <w:tab/>
        </w:r>
        <w:r w:rsidR="00CD2965">
          <w:rPr>
            <w:noProof/>
            <w:webHidden/>
          </w:rPr>
          <w:fldChar w:fldCharType="begin"/>
        </w:r>
        <w:r w:rsidR="006378AA">
          <w:rPr>
            <w:noProof/>
            <w:webHidden/>
          </w:rPr>
          <w:instrText xml:space="preserve"> PAGEREF _Toc323911859 \h </w:instrText>
        </w:r>
        <w:r w:rsidR="00CD2965">
          <w:rPr>
            <w:noProof/>
            <w:webHidden/>
          </w:rPr>
        </w:r>
        <w:r w:rsidR="00CD2965">
          <w:rPr>
            <w:noProof/>
            <w:webHidden/>
          </w:rPr>
          <w:fldChar w:fldCharType="separate"/>
        </w:r>
        <w:r w:rsidR="006378AA">
          <w:rPr>
            <w:noProof/>
            <w:webHidden/>
          </w:rPr>
          <w:t>4</w:t>
        </w:r>
        <w:r w:rsidR="00CD2965">
          <w:rPr>
            <w:noProof/>
            <w:webHidden/>
          </w:rPr>
          <w:fldChar w:fldCharType="end"/>
        </w:r>
      </w:hyperlink>
    </w:p>
    <w:p w:rsidR="006378AA" w:rsidRDefault="0015507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3911860" w:history="1">
        <w:r w:rsidR="006378AA" w:rsidRPr="008C757D">
          <w:rPr>
            <w:rStyle w:val="Hyperlink"/>
            <w:noProof/>
          </w:rPr>
          <w:t>3.</w:t>
        </w:r>
        <w:r w:rsidR="006378A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378AA" w:rsidRPr="008C757D">
          <w:rPr>
            <w:rStyle w:val="Hyperlink"/>
            <w:noProof/>
          </w:rPr>
          <w:t>Casos e Registros de Testes</w:t>
        </w:r>
        <w:r w:rsidR="006378AA">
          <w:rPr>
            <w:noProof/>
            <w:webHidden/>
          </w:rPr>
          <w:tab/>
        </w:r>
        <w:r w:rsidR="00CD2965">
          <w:rPr>
            <w:noProof/>
            <w:webHidden/>
          </w:rPr>
          <w:fldChar w:fldCharType="begin"/>
        </w:r>
        <w:r w:rsidR="006378AA">
          <w:rPr>
            <w:noProof/>
            <w:webHidden/>
          </w:rPr>
          <w:instrText xml:space="preserve"> PAGEREF _Toc323911860 \h </w:instrText>
        </w:r>
        <w:r w:rsidR="00CD2965">
          <w:rPr>
            <w:noProof/>
            <w:webHidden/>
          </w:rPr>
        </w:r>
        <w:r w:rsidR="00CD2965">
          <w:rPr>
            <w:noProof/>
            <w:webHidden/>
          </w:rPr>
          <w:fldChar w:fldCharType="separate"/>
        </w:r>
        <w:r w:rsidR="006378AA">
          <w:rPr>
            <w:noProof/>
            <w:webHidden/>
          </w:rPr>
          <w:t>5</w:t>
        </w:r>
        <w:r w:rsidR="00CD2965">
          <w:rPr>
            <w:noProof/>
            <w:webHidden/>
          </w:rPr>
          <w:fldChar w:fldCharType="end"/>
        </w:r>
      </w:hyperlink>
    </w:p>
    <w:p w:rsidR="00BC3D45" w:rsidRDefault="00CD2965" w:rsidP="005B20D0">
      <w:pPr>
        <w:pStyle w:val="Ttulo"/>
        <w:spacing w:after="0" w:line="276" w:lineRule="auto"/>
      </w:pPr>
      <w:r w:rsidRPr="003C6097">
        <w:rPr>
          <w:rFonts w:ascii="Times New Roman" w:hAnsi="Times New Roman"/>
          <w:b w:val="0"/>
          <w:sz w:val="20"/>
        </w:rPr>
        <w:fldChar w:fldCharType="end"/>
      </w:r>
      <w:r w:rsidR="003E1574" w:rsidRPr="003C6097">
        <w:br w:type="page"/>
      </w:r>
    </w:p>
    <w:p w:rsidR="00BC3D45" w:rsidRPr="000B3C19" w:rsidRDefault="00F13657" w:rsidP="00BC3D45">
      <w:pPr>
        <w:pStyle w:val="Ttulo"/>
        <w:spacing w:after="0"/>
      </w:pPr>
      <w:r>
        <w:lastRenderedPageBreak/>
        <w:t>Projeto Modelo</w:t>
      </w:r>
      <w:bookmarkStart w:id="0" w:name="_GoBack"/>
      <w:bookmarkEnd w:id="0"/>
    </w:p>
    <w:p w:rsidR="00BC3D45" w:rsidRDefault="008859E8" w:rsidP="00BC3D45">
      <w:pPr>
        <w:pStyle w:val="Ttulo"/>
        <w:spacing w:before="0" w:after="0" w:line="276" w:lineRule="auto"/>
      </w:pPr>
      <w:fldSimple w:instr=" TITLE  \* MERGEFORMAT ">
        <w:r w:rsidR="000E03D2">
          <w:t>Casos e Registros de Teste</w:t>
        </w:r>
        <w:r w:rsidR="00BC3D45">
          <w:t>s</w:t>
        </w:r>
      </w:fldSimple>
    </w:p>
    <w:p w:rsidR="00C803AE" w:rsidRDefault="00C803AE" w:rsidP="005B20D0">
      <w:pPr>
        <w:pStyle w:val="Ttulo1"/>
        <w:spacing w:before="120" w:after="60"/>
        <w:ind w:left="720" w:hanging="720"/>
      </w:pPr>
      <w:bookmarkStart w:id="1" w:name="_Toc323911858"/>
      <w:bookmarkStart w:id="2" w:name="_Toc436203377"/>
      <w:bookmarkStart w:id="3" w:name="_Toc452813577"/>
      <w:r>
        <w:t>Objetivo</w:t>
      </w:r>
      <w:bookmarkEnd w:id="1"/>
    </w:p>
    <w:p w:rsidR="00C803AE" w:rsidRDefault="00C803AE" w:rsidP="00C803AE"/>
    <w:p w:rsidR="00C803AE" w:rsidRDefault="00554703" w:rsidP="00C803AE">
      <w:r>
        <w:t>O objetivo do documento é registrar formalmente os testes d</w:t>
      </w:r>
      <w:r w:rsidRPr="00554703">
        <w:t>as funcionalidades, requerimentos, regras de negócio presentes na documentação</w:t>
      </w:r>
      <w:r>
        <w:t xml:space="preserve"> e</w:t>
      </w:r>
      <w:r w:rsidRPr="00554703">
        <w:t xml:space="preserve"> </w:t>
      </w:r>
      <w:r>
        <w:t>v</w:t>
      </w:r>
      <w:r w:rsidRPr="00554703">
        <w:t>alidar as funcionalidades descritas na documentação</w:t>
      </w:r>
    </w:p>
    <w:p w:rsidR="00554703" w:rsidRPr="00C803AE" w:rsidRDefault="00554703" w:rsidP="00C803AE"/>
    <w:p w:rsidR="005B20D0" w:rsidRDefault="00C803AE" w:rsidP="005B20D0">
      <w:pPr>
        <w:pStyle w:val="Ttulo1"/>
        <w:spacing w:before="120" w:after="60"/>
        <w:ind w:left="720" w:hanging="720"/>
      </w:pPr>
      <w:bookmarkStart w:id="4" w:name="_Toc323911859"/>
      <w:r>
        <w:t>Referências</w:t>
      </w:r>
      <w:bookmarkEnd w:id="4"/>
    </w:p>
    <w:p w:rsidR="00B7200D" w:rsidRPr="00B7200D" w:rsidRDefault="00B7200D" w:rsidP="00B7200D"/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7"/>
        <w:gridCol w:w="1985"/>
        <w:gridCol w:w="1134"/>
      </w:tblGrid>
      <w:tr w:rsidR="00B7200D" w:rsidRPr="00B7200D" w:rsidTr="00C803AE">
        <w:tc>
          <w:tcPr>
            <w:tcW w:w="5877" w:type="dxa"/>
          </w:tcPr>
          <w:bookmarkEnd w:id="2"/>
          <w:bookmarkEnd w:id="3"/>
          <w:p w:rsidR="00B7200D" w:rsidRPr="00B7200D" w:rsidRDefault="00B7200D" w:rsidP="00B7200D">
            <w:pPr>
              <w:rPr>
                <w:b/>
              </w:rPr>
            </w:pPr>
            <w:r w:rsidRPr="00B7200D">
              <w:rPr>
                <w:b/>
              </w:rPr>
              <w:t>Documento</w:t>
            </w:r>
          </w:p>
        </w:tc>
        <w:tc>
          <w:tcPr>
            <w:tcW w:w="1985" w:type="dxa"/>
          </w:tcPr>
          <w:p w:rsidR="00B7200D" w:rsidRPr="00B7200D" w:rsidRDefault="00B7200D" w:rsidP="00C803AE">
            <w:pPr>
              <w:rPr>
                <w:b/>
              </w:rPr>
            </w:pPr>
            <w:r w:rsidRPr="00B7200D">
              <w:rPr>
                <w:b/>
              </w:rPr>
              <w:t>Data de Criação</w:t>
            </w:r>
          </w:p>
        </w:tc>
        <w:tc>
          <w:tcPr>
            <w:tcW w:w="1134" w:type="dxa"/>
          </w:tcPr>
          <w:p w:rsidR="00B7200D" w:rsidRPr="00B7200D" w:rsidRDefault="00C803AE" w:rsidP="00B7200D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B7200D" w:rsidRPr="002853DF" w:rsidTr="00C803AE">
        <w:tc>
          <w:tcPr>
            <w:tcW w:w="5877" w:type="dxa"/>
          </w:tcPr>
          <w:p w:rsidR="00B7200D" w:rsidRPr="002853DF" w:rsidRDefault="007239D3" w:rsidP="00B7200D">
            <w:r>
              <w:t>Documento de Visão</w:t>
            </w:r>
          </w:p>
        </w:tc>
        <w:tc>
          <w:tcPr>
            <w:tcW w:w="1985" w:type="dxa"/>
          </w:tcPr>
          <w:p w:rsidR="00B7200D" w:rsidRPr="002853DF" w:rsidRDefault="00100F6A" w:rsidP="007239D3">
            <w:pPr>
              <w:jc w:val="center"/>
            </w:pPr>
            <w:r>
              <w:t>01</w:t>
            </w:r>
            <w:r w:rsidR="007239D3">
              <w:t>/01/2012</w:t>
            </w:r>
          </w:p>
        </w:tc>
        <w:tc>
          <w:tcPr>
            <w:tcW w:w="1134" w:type="dxa"/>
          </w:tcPr>
          <w:p w:rsidR="00B7200D" w:rsidRPr="002853DF" w:rsidRDefault="00100F6A" w:rsidP="00C803AE">
            <w:pPr>
              <w:jc w:val="center"/>
            </w:pPr>
            <w:r>
              <w:t>1.0</w:t>
            </w:r>
          </w:p>
        </w:tc>
      </w:tr>
      <w:tr w:rsidR="007239D3" w:rsidRPr="002853DF" w:rsidTr="00C803AE">
        <w:tc>
          <w:tcPr>
            <w:tcW w:w="5877" w:type="dxa"/>
          </w:tcPr>
          <w:p w:rsidR="007239D3" w:rsidRPr="002853DF" w:rsidRDefault="007239D3" w:rsidP="000E03D2">
            <w:r w:rsidRPr="007239D3">
              <w:t>Especificação de Requisitos de Software</w:t>
            </w:r>
          </w:p>
        </w:tc>
        <w:tc>
          <w:tcPr>
            <w:tcW w:w="1985" w:type="dxa"/>
          </w:tcPr>
          <w:p w:rsidR="007239D3" w:rsidRPr="002853DF" w:rsidRDefault="00100F6A" w:rsidP="00100F6A">
            <w:pPr>
              <w:jc w:val="center"/>
            </w:pPr>
            <w:r>
              <w:t>01</w:t>
            </w:r>
            <w:r w:rsidR="007239D3">
              <w:t>/</w:t>
            </w:r>
            <w:r>
              <w:t>01</w:t>
            </w:r>
            <w:r w:rsidR="007239D3">
              <w:t>/2012</w:t>
            </w:r>
          </w:p>
        </w:tc>
        <w:tc>
          <w:tcPr>
            <w:tcW w:w="1134" w:type="dxa"/>
          </w:tcPr>
          <w:p w:rsidR="007239D3" w:rsidRPr="002853DF" w:rsidRDefault="00100F6A" w:rsidP="00C803AE">
            <w:pPr>
              <w:jc w:val="center"/>
            </w:pPr>
            <w:r>
              <w:t>1.0</w:t>
            </w:r>
          </w:p>
        </w:tc>
      </w:tr>
      <w:tr w:rsidR="00C803AE" w:rsidRPr="002853DF" w:rsidTr="00C803AE">
        <w:tc>
          <w:tcPr>
            <w:tcW w:w="5877" w:type="dxa"/>
          </w:tcPr>
          <w:p w:rsidR="00C803AE" w:rsidRPr="007239D3" w:rsidRDefault="00C803AE" w:rsidP="00C803AE">
            <w:r w:rsidRPr="007239D3">
              <w:t xml:space="preserve">Especificação de Requisitos </w:t>
            </w:r>
            <w:r>
              <w:t>Suplementares</w:t>
            </w:r>
          </w:p>
        </w:tc>
        <w:tc>
          <w:tcPr>
            <w:tcW w:w="1985" w:type="dxa"/>
          </w:tcPr>
          <w:p w:rsidR="00C803AE" w:rsidRDefault="00100F6A" w:rsidP="00100F6A">
            <w:pPr>
              <w:jc w:val="center"/>
            </w:pPr>
            <w:r>
              <w:t>01</w:t>
            </w:r>
            <w:r w:rsidR="00C803AE">
              <w:t>/</w:t>
            </w:r>
            <w:r>
              <w:t>01</w:t>
            </w:r>
            <w:r w:rsidR="00C803AE">
              <w:t>/2012</w:t>
            </w:r>
          </w:p>
        </w:tc>
        <w:tc>
          <w:tcPr>
            <w:tcW w:w="1134" w:type="dxa"/>
          </w:tcPr>
          <w:p w:rsidR="00C803AE" w:rsidRPr="002853DF" w:rsidRDefault="00100F6A" w:rsidP="00C803AE">
            <w:pPr>
              <w:jc w:val="center"/>
            </w:pPr>
            <w:r>
              <w:t>1.0</w:t>
            </w:r>
          </w:p>
        </w:tc>
      </w:tr>
      <w:tr w:rsidR="00A005F6" w:rsidRPr="002853DF" w:rsidTr="00C803AE">
        <w:tc>
          <w:tcPr>
            <w:tcW w:w="5877" w:type="dxa"/>
          </w:tcPr>
          <w:p w:rsidR="00A005F6" w:rsidRPr="007239D3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Pr="007239D3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P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A005F6" w:rsidRPr="002853DF" w:rsidTr="00C803AE">
        <w:tc>
          <w:tcPr>
            <w:tcW w:w="5877" w:type="dxa"/>
          </w:tcPr>
          <w:p w:rsidR="00A005F6" w:rsidRDefault="00A005F6" w:rsidP="00C803AE"/>
        </w:tc>
        <w:tc>
          <w:tcPr>
            <w:tcW w:w="1985" w:type="dxa"/>
          </w:tcPr>
          <w:p w:rsidR="00A005F6" w:rsidRDefault="00A005F6" w:rsidP="007239D3">
            <w:pPr>
              <w:jc w:val="center"/>
            </w:pPr>
          </w:p>
        </w:tc>
        <w:tc>
          <w:tcPr>
            <w:tcW w:w="1134" w:type="dxa"/>
          </w:tcPr>
          <w:p w:rsidR="00A005F6" w:rsidRDefault="00A005F6" w:rsidP="00C803AE">
            <w:pPr>
              <w:jc w:val="center"/>
            </w:pPr>
          </w:p>
        </w:tc>
      </w:tr>
      <w:tr w:rsidR="002F6205" w:rsidRPr="002853DF" w:rsidTr="00C803AE">
        <w:tc>
          <w:tcPr>
            <w:tcW w:w="5877" w:type="dxa"/>
          </w:tcPr>
          <w:p w:rsidR="002F6205" w:rsidRDefault="002F6205" w:rsidP="00C803AE"/>
        </w:tc>
        <w:tc>
          <w:tcPr>
            <w:tcW w:w="1985" w:type="dxa"/>
          </w:tcPr>
          <w:p w:rsidR="002F6205" w:rsidRDefault="002F6205" w:rsidP="007239D3">
            <w:pPr>
              <w:jc w:val="center"/>
            </w:pPr>
          </w:p>
        </w:tc>
        <w:tc>
          <w:tcPr>
            <w:tcW w:w="1134" w:type="dxa"/>
          </w:tcPr>
          <w:p w:rsidR="002F6205" w:rsidRDefault="002F6205" w:rsidP="00C803AE">
            <w:pPr>
              <w:jc w:val="center"/>
            </w:pPr>
          </w:p>
        </w:tc>
      </w:tr>
      <w:tr w:rsidR="002F6205" w:rsidRPr="002853DF" w:rsidTr="00C803AE">
        <w:tc>
          <w:tcPr>
            <w:tcW w:w="5877" w:type="dxa"/>
          </w:tcPr>
          <w:p w:rsidR="002F6205" w:rsidRDefault="002F6205" w:rsidP="00C803AE"/>
        </w:tc>
        <w:tc>
          <w:tcPr>
            <w:tcW w:w="1985" w:type="dxa"/>
          </w:tcPr>
          <w:p w:rsidR="002F6205" w:rsidRDefault="002F6205" w:rsidP="007239D3">
            <w:pPr>
              <w:jc w:val="center"/>
            </w:pPr>
          </w:p>
        </w:tc>
        <w:tc>
          <w:tcPr>
            <w:tcW w:w="1134" w:type="dxa"/>
          </w:tcPr>
          <w:p w:rsidR="002F6205" w:rsidRDefault="002F6205" w:rsidP="00C803AE">
            <w:pPr>
              <w:jc w:val="center"/>
            </w:pPr>
          </w:p>
        </w:tc>
      </w:tr>
      <w:tr w:rsidR="002F6205" w:rsidRPr="002853DF" w:rsidTr="00C803AE">
        <w:tc>
          <w:tcPr>
            <w:tcW w:w="5877" w:type="dxa"/>
          </w:tcPr>
          <w:p w:rsidR="002F6205" w:rsidRDefault="002F6205" w:rsidP="00C803AE"/>
        </w:tc>
        <w:tc>
          <w:tcPr>
            <w:tcW w:w="1985" w:type="dxa"/>
          </w:tcPr>
          <w:p w:rsidR="002F6205" w:rsidRDefault="002F6205" w:rsidP="007239D3">
            <w:pPr>
              <w:jc w:val="center"/>
            </w:pPr>
          </w:p>
        </w:tc>
        <w:tc>
          <w:tcPr>
            <w:tcW w:w="1134" w:type="dxa"/>
          </w:tcPr>
          <w:p w:rsidR="002F6205" w:rsidRDefault="002F6205" w:rsidP="00C803AE">
            <w:pPr>
              <w:jc w:val="center"/>
            </w:pPr>
          </w:p>
        </w:tc>
      </w:tr>
      <w:tr w:rsidR="002F6205" w:rsidRPr="002853DF" w:rsidTr="00C803AE">
        <w:tc>
          <w:tcPr>
            <w:tcW w:w="5877" w:type="dxa"/>
          </w:tcPr>
          <w:p w:rsidR="002F6205" w:rsidRDefault="002F6205" w:rsidP="00C803AE"/>
        </w:tc>
        <w:tc>
          <w:tcPr>
            <w:tcW w:w="1985" w:type="dxa"/>
          </w:tcPr>
          <w:p w:rsidR="002F6205" w:rsidRDefault="002F6205" w:rsidP="00DA5850">
            <w:pPr>
              <w:jc w:val="center"/>
            </w:pPr>
          </w:p>
        </w:tc>
        <w:tc>
          <w:tcPr>
            <w:tcW w:w="1134" w:type="dxa"/>
          </w:tcPr>
          <w:p w:rsidR="002F6205" w:rsidRDefault="002F6205" w:rsidP="00DA5850">
            <w:pPr>
              <w:jc w:val="center"/>
            </w:pPr>
          </w:p>
        </w:tc>
      </w:tr>
      <w:tr w:rsidR="002F6205" w:rsidRPr="002853DF" w:rsidTr="00C803AE">
        <w:tc>
          <w:tcPr>
            <w:tcW w:w="5877" w:type="dxa"/>
          </w:tcPr>
          <w:p w:rsidR="002F6205" w:rsidRDefault="002F6205" w:rsidP="002F6205"/>
        </w:tc>
        <w:tc>
          <w:tcPr>
            <w:tcW w:w="1985" w:type="dxa"/>
          </w:tcPr>
          <w:p w:rsidR="002F6205" w:rsidRDefault="002F6205" w:rsidP="00DA5850">
            <w:pPr>
              <w:jc w:val="center"/>
            </w:pPr>
          </w:p>
        </w:tc>
        <w:tc>
          <w:tcPr>
            <w:tcW w:w="1134" w:type="dxa"/>
          </w:tcPr>
          <w:p w:rsidR="002F6205" w:rsidRDefault="002F6205" w:rsidP="00DA5850">
            <w:pPr>
              <w:jc w:val="center"/>
            </w:pPr>
          </w:p>
        </w:tc>
      </w:tr>
    </w:tbl>
    <w:p w:rsidR="00B71767" w:rsidRDefault="00B71767" w:rsidP="00B71767"/>
    <w:p w:rsidR="00554703" w:rsidRDefault="00554703" w:rsidP="00554703">
      <w:pPr>
        <w:pStyle w:val="Ttulo1"/>
      </w:pPr>
      <w:r>
        <w:t>Ambientes</w:t>
      </w:r>
    </w:p>
    <w:p w:rsidR="00A7522F" w:rsidRDefault="00A7522F" w:rsidP="00A7522F">
      <w:pPr>
        <w:pStyle w:val="Ttulo2"/>
      </w:pPr>
      <w:r>
        <w:t>Ambiente 1</w:t>
      </w:r>
    </w:p>
    <w:p w:rsidR="00A7522F" w:rsidRPr="00A7522F" w:rsidRDefault="00A7522F" w:rsidP="00A7522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51"/>
        <w:gridCol w:w="2837"/>
        <w:gridCol w:w="1132"/>
        <w:gridCol w:w="3656"/>
      </w:tblGrid>
      <w:tr w:rsidR="00A7522F" w:rsidTr="00A7522F">
        <w:tc>
          <w:tcPr>
            <w:tcW w:w="1951" w:type="dxa"/>
          </w:tcPr>
          <w:p w:rsidR="00A7522F" w:rsidRDefault="00A7522F" w:rsidP="00554703">
            <w:r>
              <w:t>Nome da Máquina:</w:t>
            </w:r>
          </w:p>
        </w:tc>
        <w:tc>
          <w:tcPr>
            <w:tcW w:w="2837" w:type="dxa"/>
          </w:tcPr>
          <w:p w:rsidR="00A7522F" w:rsidRDefault="00A7522F" w:rsidP="00554703"/>
        </w:tc>
        <w:tc>
          <w:tcPr>
            <w:tcW w:w="1132" w:type="dxa"/>
          </w:tcPr>
          <w:p w:rsidR="00A7522F" w:rsidRDefault="00A7522F" w:rsidP="00554703"/>
        </w:tc>
        <w:tc>
          <w:tcPr>
            <w:tcW w:w="3656" w:type="dxa"/>
          </w:tcPr>
          <w:p w:rsidR="00A7522F" w:rsidRDefault="00A7522F" w:rsidP="00554703"/>
        </w:tc>
      </w:tr>
      <w:tr w:rsidR="00A7522F" w:rsidTr="00A7522F">
        <w:tc>
          <w:tcPr>
            <w:tcW w:w="1951" w:type="dxa"/>
          </w:tcPr>
          <w:p w:rsidR="00A7522F" w:rsidRDefault="00A7522F" w:rsidP="00554703">
            <w:r>
              <w:t>Hardware:</w:t>
            </w:r>
          </w:p>
        </w:tc>
        <w:tc>
          <w:tcPr>
            <w:tcW w:w="2837" w:type="dxa"/>
          </w:tcPr>
          <w:p w:rsidR="00A7522F" w:rsidRDefault="00A7522F" w:rsidP="00554703"/>
        </w:tc>
        <w:tc>
          <w:tcPr>
            <w:tcW w:w="1132" w:type="dxa"/>
          </w:tcPr>
          <w:p w:rsidR="00A7522F" w:rsidRDefault="00A7522F" w:rsidP="00554703">
            <w:r>
              <w:t>Software:</w:t>
            </w:r>
          </w:p>
        </w:tc>
        <w:tc>
          <w:tcPr>
            <w:tcW w:w="3656" w:type="dxa"/>
          </w:tcPr>
          <w:p w:rsidR="00A7522F" w:rsidRDefault="00A7522F" w:rsidP="00554703"/>
        </w:tc>
      </w:tr>
      <w:tr w:rsidR="00A7522F" w:rsidTr="00A7522F">
        <w:tc>
          <w:tcPr>
            <w:tcW w:w="1951" w:type="dxa"/>
          </w:tcPr>
          <w:p w:rsidR="00A7522F" w:rsidRDefault="00A7522F" w:rsidP="00554703">
            <w:r>
              <w:t>Operador:</w:t>
            </w:r>
          </w:p>
        </w:tc>
        <w:tc>
          <w:tcPr>
            <w:tcW w:w="2837" w:type="dxa"/>
          </w:tcPr>
          <w:p w:rsidR="00A7522F" w:rsidRDefault="00A7522F" w:rsidP="00554703"/>
        </w:tc>
        <w:tc>
          <w:tcPr>
            <w:tcW w:w="1132" w:type="dxa"/>
          </w:tcPr>
          <w:p w:rsidR="00A7522F" w:rsidRDefault="00A7522F" w:rsidP="00554703">
            <w:r>
              <w:t>Data:</w:t>
            </w:r>
          </w:p>
        </w:tc>
        <w:tc>
          <w:tcPr>
            <w:tcW w:w="3656" w:type="dxa"/>
          </w:tcPr>
          <w:p w:rsidR="00A7522F" w:rsidRDefault="00A7522F" w:rsidP="00554703"/>
        </w:tc>
      </w:tr>
    </w:tbl>
    <w:p w:rsidR="00554703" w:rsidRDefault="00554703" w:rsidP="00554703"/>
    <w:p w:rsidR="00A7522F" w:rsidRDefault="00A7522F" w:rsidP="00A7522F">
      <w:pPr>
        <w:pStyle w:val="Ttulo2"/>
      </w:pPr>
      <w:r>
        <w:t>Ambiente 2</w:t>
      </w:r>
    </w:p>
    <w:p w:rsidR="00A7522F" w:rsidRPr="00A7522F" w:rsidRDefault="00A7522F" w:rsidP="00A7522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51"/>
        <w:gridCol w:w="2837"/>
        <w:gridCol w:w="1132"/>
        <w:gridCol w:w="3656"/>
      </w:tblGrid>
      <w:tr w:rsidR="00A7522F" w:rsidTr="00731337">
        <w:tc>
          <w:tcPr>
            <w:tcW w:w="1951" w:type="dxa"/>
          </w:tcPr>
          <w:p w:rsidR="00A7522F" w:rsidRDefault="00A7522F" w:rsidP="00731337">
            <w:r>
              <w:t>Nome da Máquina:</w:t>
            </w:r>
          </w:p>
        </w:tc>
        <w:tc>
          <w:tcPr>
            <w:tcW w:w="2837" w:type="dxa"/>
          </w:tcPr>
          <w:p w:rsidR="00A7522F" w:rsidRDefault="00A7522F" w:rsidP="00731337"/>
        </w:tc>
        <w:tc>
          <w:tcPr>
            <w:tcW w:w="1132" w:type="dxa"/>
          </w:tcPr>
          <w:p w:rsidR="00A7522F" w:rsidRDefault="00A7522F" w:rsidP="00731337"/>
        </w:tc>
        <w:tc>
          <w:tcPr>
            <w:tcW w:w="3656" w:type="dxa"/>
          </w:tcPr>
          <w:p w:rsidR="00A7522F" w:rsidRDefault="00A7522F" w:rsidP="00731337"/>
        </w:tc>
      </w:tr>
      <w:tr w:rsidR="00A7522F" w:rsidTr="00731337">
        <w:tc>
          <w:tcPr>
            <w:tcW w:w="1951" w:type="dxa"/>
          </w:tcPr>
          <w:p w:rsidR="00A7522F" w:rsidRDefault="00A7522F" w:rsidP="00731337">
            <w:r>
              <w:t>Hardware:</w:t>
            </w:r>
          </w:p>
        </w:tc>
        <w:tc>
          <w:tcPr>
            <w:tcW w:w="2837" w:type="dxa"/>
          </w:tcPr>
          <w:p w:rsidR="00A7522F" w:rsidRDefault="00A7522F" w:rsidP="00731337"/>
        </w:tc>
        <w:tc>
          <w:tcPr>
            <w:tcW w:w="1132" w:type="dxa"/>
          </w:tcPr>
          <w:p w:rsidR="00A7522F" w:rsidRDefault="00A7522F" w:rsidP="00731337">
            <w:r>
              <w:t>Software:</w:t>
            </w:r>
          </w:p>
        </w:tc>
        <w:tc>
          <w:tcPr>
            <w:tcW w:w="3656" w:type="dxa"/>
          </w:tcPr>
          <w:p w:rsidR="00A7522F" w:rsidRDefault="00A7522F" w:rsidP="00731337"/>
        </w:tc>
      </w:tr>
      <w:tr w:rsidR="00A7522F" w:rsidTr="00731337">
        <w:tc>
          <w:tcPr>
            <w:tcW w:w="1951" w:type="dxa"/>
          </w:tcPr>
          <w:p w:rsidR="00A7522F" w:rsidRDefault="00A7522F" w:rsidP="00731337">
            <w:r>
              <w:t>Operador:</w:t>
            </w:r>
          </w:p>
        </w:tc>
        <w:tc>
          <w:tcPr>
            <w:tcW w:w="2837" w:type="dxa"/>
          </w:tcPr>
          <w:p w:rsidR="00A7522F" w:rsidRDefault="00A7522F" w:rsidP="00731337"/>
        </w:tc>
        <w:tc>
          <w:tcPr>
            <w:tcW w:w="1132" w:type="dxa"/>
          </w:tcPr>
          <w:p w:rsidR="00A7522F" w:rsidRDefault="00A7522F" w:rsidP="00731337">
            <w:r>
              <w:t>Data:</w:t>
            </w:r>
          </w:p>
        </w:tc>
        <w:tc>
          <w:tcPr>
            <w:tcW w:w="3656" w:type="dxa"/>
          </w:tcPr>
          <w:p w:rsidR="00A7522F" w:rsidRDefault="00A7522F" w:rsidP="00731337"/>
        </w:tc>
      </w:tr>
    </w:tbl>
    <w:p w:rsidR="00A005F6" w:rsidRDefault="00A005F6" w:rsidP="00C803AE">
      <w:pPr>
        <w:pStyle w:val="Ttulo1"/>
        <w:sectPr w:rsidR="00A005F6" w:rsidSect="007A693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C803AE" w:rsidRDefault="00C803AE" w:rsidP="00C803AE">
      <w:pPr>
        <w:pStyle w:val="Ttulo1"/>
      </w:pPr>
      <w:bookmarkStart w:id="5" w:name="_Toc323911860"/>
      <w:r>
        <w:lastRenderedPageBreak/>
        <w:t>Casos de Testes</w:t>
      </w:r>
      <w:bookmarkEnd w:id="5"/>
    </w:p>
    <w:p w:rsidR="00A7522F" w:rsidRDefault="00A7522F" w:rsidP="00A7522F">
      <w:pPr>
        <w:pStyle w:val="Ttulo2"/>
      </w:pPr>
      <w:r>
        <w:t xml:space="preserve">CRT001 – </w:t>
      </w:r>
      <w:r w:rsidR="00100F6A">
        <w:t>&lt;Nome do teste&gt;</w:t>
      </w:r>
    </w:p>
    <w:p w:rsidR="003555CE" w:rsidRDefault="003555CE" w:rsidP="003555CE">
      <w:pPr>
        <w:pStyle w:val="Ttulo3"/>
      </w:pPr>
      <w:r>
        <w:t>Descrição</w:t>
      </w:r>
    </w:p>
    <w:p w:rsidR="00731337" w:rsidRPr="00731337" w:rsidRDefault="00731337" w:rsidP="00731337"/>
    <w:p w:rsidR="003555CE" w:rsidRDefault="003555CE" w:rsidP="003555CE">
      <w:pPr>
        <w:pStyle w:val="Ttulo3"/>
      </w:pPr>
      <w:r>
        <w:t>Precondições</w:t>
      </w:r>
    </w:p>
    <w:p w:rsidR="00731337" w:rsidRPr="00731337" w:rsidRDefault="00731337" w:rsidP="00731337">
      <w:r>
        <w:t>Não se aplica</w:t>
      </w:r>
    </w:p>
    <w:p w:rsidR="003555CE" w:rsidRDefault="003555CE" w:rsidP="003555CE">
      <w:pPr>
        <w:pStyle w:val="Ttulo3"/>
      </w:pPr>
      <w:r>
        <w:t>Cenário</w:t>
      </w:r>
    </w:p>
    <w:p w:rsidR="00C803AE" w:rsidRDefault="00C803AE" w:rsidP="00C803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61"/>
        <w:gridCol w:w="2268"/>
        <w:gridCol w:w="2398"/>
        <w:gridCol w:w="1214"/>
        <w:gridCol w:w="1518"/>
      </w:tblGrid>
      <w:tr w:rsidR="0075377A" w:rsidTr="0075377A">
        <w:tc>
          <w:tcPr>
            <w:tcW w:w="817" w:type="dxa"/>
            <w:shd w:val="pct12" w:color="000000" w:fill="FFFFFF"/>
          </w:tcPr>
          <w:p w:rsidR="0075377A" w:rsidRDefault="0075377A" w:rsidP="00731337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4961" w:type="dxa"/>
            <w:shd w:val="pct12" w:color="000000" w:fill="FFFFFF"/>
          </w:tcPr>
          <w:p w:rsidR="0075377A" w:rsidRDefault="0075377A" w:rsidP="0073133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68" w:type="dxa"/>
            <w:shd w:val="pct12" w:color="000000" w:fill="FFFFFF"/>
          </w:tcPr>
          <w:p w:rsidR="0075377A" w:rsidRDefault="0075377A" w:rsidP="0073133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398" w:type="dxa"/>
            <w:shd w:val="pct12" w:color="000000" w:fill="FFFFFF"/>
          </w:tcPr>
          <w:p w:rsidR="0075377A" w:rsidRPr="003555CE" w:rsidRDefault="0075377A" w:rsidP="0075377A">
            <w:pPr>
              <w:rPr>
                <w:b/>
              </w:rPr>
            </w:pPr>
            <w:r w:rsidRPr="003555CE">
              <w:rPr>
                <w:b/>
              </w:rPr>
              <w:t>Resultado Obtido</w:t>
            </w:r>
          </w:p>
        </w:tc>
        <w:tc>
          <w:tcPr>
            <w:tcW w:w="1214" w:type="dxa"/>
            <w:shd w:val="pct12" w:color="000000" w:fill="FFFFFF"/>
          </w:tcPr>
          <w:p w:rsidR="0075377A" w:rsidRDefault="0075377A" w:rsidP="003555CE">
            <w:pPr>
              <w:rPr>
                <w:b/>
              </w:rPr>
            </w:pPr>
            <w:r>
              <w:rPr>
                <w:b/>
              </w:rPr>
              <w:t>OK?</w:t>
            </w:r>
          </w:p>
        </w:tc>
        <w:tc>
          <w:tcPr>
            <w:tcW w:w="1518" w:type="dxa"/>
            <w:shd w:val="pct12" w:color="000000" w:fill="FFFFFF"/>
          </w:tcPr>
          <w:p w:rsidR="0075377A" w:rsidRDefault="0075377A" w:rsidP="0075377A">
            <w:pPr>
              <w:rPr>
                <w:b/>
              </w:rPr>
            </w:pPr>
            <w:r>
              <w:rPr>
                <w:b/>
              </w:rPr>
              <w:t>Nº Ambiente (se falhou)</w:t>
            </w:r>
          </w:p>
        </w:tc>
      </w:tr>
      <w:tr w:rsidR="0075377A" w:rsidTr="0075377A">
        <w:tc>
          <w:tcPr>
            <w:tcW w:w="817" w:type="dxa"/>
          </w:tcPr>
          <w:p w:rsidR="0075377A" w:rsidRDefault="00B00515" w:rsidP="00731337">
            <w:r>
              <w:t>1</w:t>
            </w:r>
          </w:p>
        </w:tc>
        <w:tc>
          <w:tcPr>
            <w:tcW w:w="4961" w:type="dxa"/>
          </w:tcPr>
          <w:p w:rsidR="0075377A" w:rsidRDefault="00B00515" w:rsidP="00731337">
            <w:r w:rsidRPr="00D44C33">
              <w:t>Acessar Menu &gt; Cadastros &gt; Conformidade</w:t>
            </w:r>
          </w:p>
        </w:tc>
        <w:tc>
          <w:tcPr>
            <w:tcW w:w="2268" w:type="dxa"/>
          </w:tcPr>
          <w:p w:rsidR="0075377A" w:rsidRDefault="001A3BCE" w:rsidP="00731337">
            <w:r>
              <w:t>Página de cadastro de conformidade carregada</w:t>
            </w:r>
          </w:p>
        </w:tc>
        <w:tc>
          <w:tcPr>
            <w:tcW w:w="2398" w:type="dxa"/>
          </w:tcPr>
          <w:p w:rsidR="0075377A" w:rsidRDefault="0075377A" w:rsidP="00731337"/>
        </w:tc>
        <w:tc>
          <w:tcPr>
            <w:tcW w:w="1214" w:type="dxa"/>
          </w:tcPr>
          <w:p w:rsidR="0075377A" w:rsidRDefault="0075377A" w:rsidP="00731337"/>
        </w:tc>
        <w:tc>
          <w:tcPr>
            <w:tcW w:w="1518" w:type="dxa"/>
          </w:tcPr>
          <w:p w:rsidR="0075377A" w:rsidRDefault="0075377A" w:rsidP="00731337"/>
        </w:tc>
      </w:tr>
      <w:tr w:rsidR="0075377A" w:rsidTr="0075377A">
        <w:tc>
          <w:tcPr>
            <w:tcW w:w="817" w:type="dxa"/>
            <w:tcBorders>
              <w:bottom w:val="nil"/>
            </w:tcBorders>
          </w:tcPr>
          <w:p w:rsidR="0075377A" w:rsidRDefault="001A3BCE" w:rsidP="00731337">
            <w:r>
              <w:t>2</w:t>
            </w:r>
          </w:p>
        </w:tc>
        <w:tc>
          <w:tcPr>
            <w:tcW w:w="4961" w:type="dxa"/>
            <w:tcBorders>
              <w:bottom w:val="nil"/>
            </w:tcBorders>
          </w:tcPr>
          <w:p w:rsidR="0075377A" w:rsidRDefault="00EA4ABA" w:rsidP="00731337">
            <w:r w:rsidRPr="00D44C33">
              <w:t>Clicar no botão Novo</w:t>
            </w:r>
          </w:p>
        </w:tc>
        <w:tc>
          <w:tcPr>
            <w:tcW w:w="2268" w:type="dxa"/>
            <w:tcBorders>
              <w:bottom w:val="nil"/>
            </w:tcBorders>
          </w:tcPr>
          <w:p w:rsidR="0075377A" w:rsidRDefault="001A3BCE" w:rsidP="00731337">
            <w:r>
              <w:t>Campos do formulário desbloqueado</w:t>
            </w:r>
          </w:p>
        </w:tc>
        <w:tc>
          <w:tcPr>
            <w:tcW w:w="2398" w:type="dxa"/>
          </w:tcPr>
          <w:p w:rsidR="0075377A" w:rsidRDefault="0075377A" w:rsidP="00731337"/>
        </w:tc>
        <w:tc>
          <w:tcPr>
            <w:tcW w:w="1214" w:type="dxa"/>
          </w:tcPr>
          <w:p w:rsidR="0075377A" w:rsidRDefault="0075377A" w:rsidP="00731337"/>
        </w:tc>
        <w:tc>
          <w:tcPr>
            <w:tcW w:w="1518" w:type="dxa"/>
            <w:tcBorders>
              <w:bottom w:val="nil"/>
            </w:tcBorders>
          </w:tcPr>
          <w:p w:rsidR="0075377A" w:rsidRDefault="0075377A" w:rsidP="00731337"/>
        </w:tc>
      </w:tr>
      <w:tr w:rsidR="0075377A" w:rsidTr="0075377A">
        <w:tc>
          <w:tcPr>
            <w:tcW w:w="817" w:type="dxa"/>
            <w:tcBorders>
              <w:bottom w:val="single" w:sz="4" w:space="0" w:color="auto"/>
            </w:tcBorders>
          </w:tcPr>
          <w:p w:rsidR="0075377A" w:rsidRDefault="001A3BCE" w:rsidP="00731337">
            <w:r>
              <w:t>3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75377A" w:rsidRDefault="00EA4ABA" w:rsidP="00731337">
            <w:r w:rsidRPr="00D44C33">
              <w:t>Preencher os campos obrigatórios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5377A" w:rsidRDefault="0075377A" w:rsidP="00731337"/>
        </w:tc>
        <w:tc>
          <w:tcPr>
            <w:tcW w:w="2398" w:type="dxa"/>
            <w:tcBorders>
              <w:bottom w:val="nil"/>
            </w:tcBorders>
          </w:tcPr>
          <w:p w:rsidR="0075377A" w:rsidRDefault="0075377A" w:rsidP="00731337"/>
        </w:tc>
        <w:tc>
          <w:tcPr>
            <w:tcW w:w="1214" w:type="dxa"/>
            <w:tcBorders>
              <w:bottom w:val="nil"/>
            </w:tcBorders>
          </w:tcPr>
          <w:p w:rsidR="0075377A" w:rsidRDefault="0075377A" w:rsidP="00731337"/>
        </w:tc>
        <w:tc>
          <w:tcPr>
            <w:tcW w:w="1518" w:type="dxa"/>
            <w:tcBorders>
              <w:bottom w:val="single" w:sz="4" w:space="0" w:color="auto"/>
            </w:tcBorders>
          </w:tcPr>
          <w:p w:rsidR="0075377A" w:rsidRDefault="0075377A" w:rsidP="00731337"/>
        </w:tc>
      </w:tr>
      <w:tr w:rsidR="00EA4ABA" w:rsidTr="0075377A">
        <w:tc>
          <w:tcPr>
            <w:tcW w:w="817" w:type="dxa"/>
            <w:tcBorders>
              <w:bottom w:val="single" w:sz="4" w:space="0" w:color="auto"/>
            </w:tcBorders>
          </w:tcPr>
          <w:p w:rsidR="00EA4ABA" w:rsidRDefault="001A3BCE" w:rsidP="00731337">
            <w:r>
              <w:t>4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EA4ABA" w:rsidRPr="00D44C33" w:rsidRDefault="00EA4ABA" w:rsidP="00731337">
            <w:r w:rsidRPr="00D44C33">
              <w:t>Clicar no botão Salvar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4ABA" w:rsidRDefault="001A3BCE" w:rsidP="00731337">
            <w:r>
              <w:t>Conformidade gravada e exibida na lista de conformidades.</w:t>
            </w:r>
          </w:p>
        </w:tc>
        <w:tc>
          <w:tcPr>
            <w:tcW w:w="2398" w:type="dxa"/>
            <w:tcBorders>
              <w:bottom w:val="nil"/>
            </w:tcBorders>
          </w:tcPr>
          <w:p w:rsidR="00EA4ABA" w:rsidRDefault="00EA4ABA" w:rsidP="00731337"/>
        </w:tc>
        <w:tc>
          <w:tcPr>
            <w:tcW w:w="1214" w:type="dxa"/>
            <w:tcBorders>
              <w:bottom w:val="nil"/>
            </w:tcBorders>
          </w:tcPr>
          <w:p w:rsidR="00EA4ABA" w:rsidRDefault="00EA4ABA" w:rsidP="00731337"/>
        </w:tc>
        <w:tc>
          <w:tcPr>
            <w:tcW w:w="1518" w:type="dxa"/>
            <w:tcBorders>
              <w:bottom w:val="single" w:sz="4" w:space="0" w:color="auto"/>
            </w:tcBorders>
          </w:tcPr>
          <w:p w:rsidR="00EA4ABA" w:rsidRDefault="00EA4ABA" w:rsidP="00731337"/>
        </w:tc>
      </w:tr>
      <w:tr w:rsidR="0075377A" w:rsidTr="0075377A">
        <w:trPr>
          <w:gridAfter w:val="1"/>
          <w:wAfter w:w="1518" w:type="dxa"/>
        </w:trPr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377A" w:rsidRDefault="0075377A" w:rsidP="00731337"/>
        </w:tc>
        <w:tc>
          <w:tcPr>
            <w:tcW w:w="2398" w:type="dxa"/>
            <w:tcBorders>
              <w:left w:val="single" w:sz="4" w:space="0" w:color="auto"/>
            </w:tcBorders>
            <w:shd w:val="pct12" w:color="000000" w:fill="FFFFFF"/>
          </w:tcPr>
          <w:p w:rsidR="0075377A" w:rsidRDefault="0075377A" w:rsidP="0073133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14" w:type="dxa"/>
            <w:tcBorders>
              <w:right w:val="single" w:sz="4" w:space="0" w:color="auto"/>
            </w:tcBorders>
          </w:tcPr>
          <w:p w:rsidR="0075377A" w:rsidRPr="003555CE" w:rsidRDefault="0075377A" w:rsidP="003555CE"/>
        </w:tc>
      </w:tr>
    </w:tbl>
    <w:p w:rsidR="003555CE" w:rsidRDefault="0075377A" w:rsidP="0075377A">
      <w:pPr>
        <w:pStyle w:val="Ttulo3"/>
      </w:pPr>
      <w:r>
        <w:t xml:space="preserve">Valores Utilizados </w:t>
      </w:r>
    </w:p>
    <w:p w:rsidR="0075377A" w:rsidRDefault="0075377A" w:rsidP="00C803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75377A" w:rsidTr="00731337">
        <w:trPr>
          <w:cantSplit/>
        </w:trPr>
        <w:tc>
          <w:tcPr>
            <w:tcW w:w="13176" w:type="dxa"/>
            <w:gridSpan w:val="6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Valores Utilizados</w:t>
            </w: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>Cenário 1</w:t>
            </w:r>
          </w:p>
        </w:tc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>Cenário 2</w:t>
            </w:r>
          </w:p>
        </w:tc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>Cenário 3</w:t>
            </w:r>
          </w:p>
        </w:tc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>Cenário 4</w:t>
            </w:r>
          </w:p>
        </w:tc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>Cenário 5</w:t>
            </w: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1A3BCE" w:rsidP="0073133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Valor 1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1A3BCE" w:rsidP="0073133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Valor </w:t>
            </w:r>
            <w:r w:rsidR="0075377A">
              <w:rPr>
                <w:b/>
              </w:rPr>
              <w:t>2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75377A" w:rsidP="0073133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1A3BCE" w:rsidP="0073133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 xml:space="preserve">Valor </w:t>
            </w:r>
            <w:r w:rsidR="0075377A">
              <w:rPr>
                <w:b/>
              </w:rPr>
              <w:t>X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75377A" w:rsidP="001A3BCE">
            <w:pPr>
              <w:pStyle w:val="Corpodetexto"/>
              <w:ind w:left="0"/>
            </w:pPr>
            <w:r>
              <w:rPr>
                <w:b/>
              </w:rPr>
              <w:t>Resultado Esperad</w:t>
            </w:r>
            <w:r w:rsidR="001A3BCE">
              <w:rPr>
                <w:b/>
              </w:rPr>
              <w:t>o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75377A" w:rsidRPr="0075377A" w:rsidTr="00731337">
        <w:tc>
          <w:tcPr>
            <w:tcW w:w="2196" w:type="dxa"/>
            <w:shd w:val="pct10" w:color="auto" w:fill="auto"/>
          </w:tcPr>
          <w:p w:rsidR="0075377A" w:rsidRPr="00B00515" w:rsidRDefault="0075377A" w:rsidP="00B005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Resultado Obtido</w:t>
            </w:r>
          </w:p>
        </w:tc>
        <w:tc>
          <w:tcPr>
            <w:tcW w:w="2196" w:type="dxa"/>
          </w:tcPr>
          <w:p w:rsidR="0075377A" w:rsidRP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P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P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P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Pr="0075377A" w:rsidRDefault="0075377A" w:rsidP="00731337">
            <w:pPr>
              <w:pStyle w:val="Corpodetexto"/>
              <w:ind w:left="0"/>
            </w:pPr>
          </w:p>
        </w:tc>
      </w:tr>
      <w:tr w:rsidR="0075377A" w:rsidTr="00731337">
        <w:tc>
          <w:tcPr>
            <w:tcW w:w="2196" w:type="dxa"/>
            <w:shd w:val="pct10" w:color="auto" w:fill="auto"/>
          </w:tcPr>
          <w:p w:rsidR="0075377A" w:rsidRDefault="00B00515" w:rsidP="00731337">
            <w:pPr>
              <w:pStyle w:val="Corpodetexto"/>
              <w:ind w:left="0"/>
            </w:pPr>
            <w:r>
              <w:rPr>
                <w:b/>
              </w:rPr>
              <w:t>OK?</w:t>
            </w: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75377A" w:rsidRDefault="0075377A" w:rsidP="00731337">
            <w:pPr>
              <w:pStyle w:val="Corpodetexto"/>
              <w:ind w:left="0"/>
            </w:pPr>
          </w:p>
        </w:tc>
      </w:tr>
      <w:tr w:rsidR="00B00515" w:rsidTr="00731337">
        <w:tc>
          <w:tcPr>
            <w:tcW w:w="2196" w:type="dxa"/>
            <w:shd w:val="pct10" w:color="auto" w:fill="auto"/>
          </w:tcPr>
          <w:p w:rsidR="00B00515" w:rsidRDefault="00B00515" w:rsidP="00731337">
            <w:pPr>
              <w:rPr>
                <w:b/>
              </w:rPr>
            </w:pPr>
            <w:r>
              <w:rPr>
                <w:b/>
              </w:rPr>
              <w:t>Nº Ambiente (se falhou)</w:t>
            </w:r>
          </w:p>
        </w:tc>
        <w:tc>
          <w:tcPr>
            <w:tcW w:w="2196" w:type="dxa"/>
          </w:tcPr>
          <w:p w:rsidR="00B00515" w:rsidRDefault="00B00515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B00515" w:rsidRDefault="00B00515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B00515" w:rsidRDefault="00B00515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B00515" w:rsidRDefault="00B00515" w:rsidP="00731337">
            <w:pPr>
              <w:pStyle w:val="Corpodetexto"/>
              <w:ind w:left="0"/>
            </w:pPr>
          </w:p>
        </w:tc>
        <w:tc>
          <w:tcPr>
            <w:tcW w:w="2196" w:type="dxa"/>
          </w:tcPr>
          <w:p w:rsidR="00B00515" w:rsidRDefault="00B00515" w:rsidP="00731337">
            <w:pPr>
              <w:pStyle w:val="Corpodetexto"/>
              <w:ind w:left="0"/>
            </w:pPr>
          </w:p>
        </w:tc>
      </w:tr>
    </w:tbl>
    <w:p w:rsidR="0075377A" w:rsidRDefault="0075377A" w:rsidP="00C803AE"/>
    <w:p w:rsidR="001F1143" w:rsidRDefault="001F1143">
      <w:r>
        <w:br w:type="page"/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4327"/>
        <w:gridCol w:w="4745"/>
        <w:gridCol w:w="1760"/>
      </w:tblGrid>
      <w:tr w:rsidR="006378AA" w:rsidRPr="00563E4D" w:rsidTr="006378AA">
        <w:tc>
          <w:tcPr>
            <w:tcW w:w="659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lastRenderedPageBreak/>
              <w:t>Testes Nº</w:t>
            </w:r>
            <w:r w:rsidRPr="00563E4D">
              <w:t xml:space="preserve">: </w:t>
            </w:r>
            <w:r>
              <w:t>CRT002 – Alteração de Conformidade</w:t>
            </w:r>
          </w:p>
        </w:tc>
        <w:tc>
          <w:tcPr>
            <w:tcW w:w="650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t>Data de Execução</w:t>
            </w:r>
            <w:r w:rsidRPr="00563E4D">
              <w:t xml:space="preserve">: </w:t>
            </w:r>
            <w:r>
              <w:t>&lt;99/99/9999&gt;</w:t>
            </w:r>
          </w:p>
        </w:tc>
      </w:tr>
      <w:tr w:rsidR="006378AA" w:rsidRPr="00563E4D" w:rsidTr="006378AA">
        <w:tc>
          <w:tcPr>
            <w:tcW w:w="6595" w:type="dxa"/>
            <w:gridSpan w:val="2"/>
          </w:tcPr>
          <w:p w:rsidR="006378AA" w:rsidRPr="00C8355E" w:rsidRDefault="006378AA" w:rsidP="006378AA">
            <w:r>
              <w:rPr>
                <w:b/>
              </w:rPr>
              <w:t xml:space="preserve">Tipo de Teste: </w:t>
            </w:r>
            <w:r w:rsidR="001F1143" w:rsidRPr="001F1143">
              <w:t>Funcional</w:t>
            </w:r>
          </w:p>
        </w:tc>
        <w:tc>
          <w:tcPr>
            <w:tcW w:w="650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t>Obs</w:t>
            </w:r>
            <w:r w:rsidRPr="00563E4D">
              <w:t xml:space="preserve">.: </w:t>
            </w:r>
          </w:p>
        </w:tc>
      </w:tr>
      <w:tr w:rsidR="006378AA" w:rsidRPr="00F13657" w:rsidTr="006378AA">
        <w:tc>
          <w:tcPr>
            <w:tcW w:w="659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t>Hardware</w:t>
            </w:r>
            <w:r w:rsidRPr="00563E4D">
              <w:t xml:space="preserve">: </w:t>
            </w:r>
            <w:r>
              <w:t>Não se aplica</w:t>
            </w:r>
          </w:p>
        </w:tc>
        <w:tc>
          <w:tcPr>
            <w:tcW w:w="6505" w:type="dxa"/>
            <w:gridSpan w:val="2"/>
          </w:tcPr>
          <w:p w:rsidR="006378AA" w:rsidRPr="00C8355E" w:rsidRDefault="006378AA" w:rsidP="006378AA">
            <w:pPr>
              <w:rPr>
                <w:lang w:val="en-US"/>
              </w:rPr>
            </w:pPr>
            <w:r w:rsidRPr="00C8355E">
              <w:rPr>
                <w:b/>
                <w:lang w:val="en-US"/>
              </w:rPr>
              <w:t>Software</w:t>
            </w:r>
            <w:r w:rsidRPr="00C8355E">
              <w:rPr>
                <w:lang w:val="en-US"/>
              </w:rPr>
              <w:t>: Windows XP / Internet E</w:t>
            </w:r>
            <w:r>
              <w:rPr>
                <w:lang w:val="en-US"/>
              </w:rPr>
              <w:t>xplorer 7.0</w:t>
            </w:r>
          </w:p>
        </w:tc>
      </w:tr>
      <w:tr w:rsidR="006378AA" w:rsidRPr="00563E4D" w:rsidTr="006378AA">
        <w:tc>
          <w:tcPr>
            <w:tcW w:w="659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t>Analista de Testes</w:t>
            </w:r>
            <w:r>
              <w:t>: Carlos Ferreira</w:t>
            </w:r>
          </w:p>
        </w:tc>
        <w:tc>
          <w:tcPr>
            <w:tcW w:w="6505" w:type="dxa"/>
            <w:gridSpan w:val="2"/>
          </w:tcPr>
          <w:p w:rsidR="006378AA" w:rsidRPr="00563E4D" w:rsidRDefault="006378AA" w:rsidP="006378AA">
            <w:r w:rsidRPr="00606C33">
              <w:rPr>
                <w:b/>
              </w:rPr>
              <w:t>Operador de Testes</w:t>
            </w:r>
            <w:r w:rsidRPr="00563E4D">
              <w:t xml:space="preserve">: </w:t>
            </w:r>
            <w:r>
              <w:t>Carlos Ferreira</w:t>
            </w:r>
          </w:p>
        </w:tc>
      </w:tr>
      <w:tr w:rsidR="00E96132" w:rsidRPr="00563E4D" w:rsidTr="006378AA">
        <w:tc>
          <w:tcPr>
            <w:tcW w:w="2268" w:type="dxa"/>
          </w:tcPr>
          <w:p w:rsidR="00E96132" w:rsidRPr="00606C33" w:rsidRDefault="00E96132" w:rsidP="006378AA">
            <w:pPr>
              <w:rPr>
                <w:b/>
              </w:rPr>
            </w:pPr>
            <w:r>
              <w:rPr>
                <w:b/>
              </w:rPr>
              <w:t>Finalidade:</w:t>
            </w:r>
          </w:p>
        </w:tc>
        <w:tc>
          <w:tcPr>
            <w:tcW w:w="10832" w:type="dxa"/>
            <w:gridSpan w:val="3"/>
          </w:tcPr>
          <w:p w:rsidR="00E96132" w:rsidRDefault="00E96132" w:rsidP="006378AA"/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 w:rsidRPr="00606C33">
              <w:rPr>
                <w:b/>
              </w:rPr>
              <w:t>Pré-condições:</w:t>
            </w:r>
          </w:p>
        </w:tc>
        <w:tc>
          <w:tcPr>
            <w:tcW w:w="10832" w:type="dxa"/>
            <w:gridSpan w:val="3"/>
          </w:tcPr>
          <w:p w:rsidR="006378AA" w:rsidRPr="00D44C33" w:rsidRDefault="008F169D" w:rsidP="006378AA">
            <w:r>
              <w:t>Pelo menos uma conformidade cadastrada</w:t>
            </w:r>
          </w:p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 w:rsidRPr="00606C33">
              <w:rPr>
                <w:b/>
              </w:rPr>
              <w:t>Procedimentos:</w:t>
            </w:r>
          </w:p>
        </w:tc>
        <w:tc>
          <w:tcPr>
            <w:tcW w:w="10832" w:type="dxa"/>
            <w:gridSpan w:val="3"/>
          </w:tcPr>
          <w:p w:rsidR="00667534" w:rsidRPr="00D44C33" w:rsidRDefault="00667534" w:rsidP="00667534">
            <w:pPr>
              <w:pStyle w:val="PargrafodaLista"/>
              <w:numPr>
                <w:ilvl w:val="0"/>
                <w:numId w:val="20"/>
              </w:numPr>
            </w:pPr>
            <w:r w:rsidRPr="00D44C33">
              <w:t>Acessar Menu &gt; Cadastros &gt; Conformidade;</w:t>
            </w:r>
          </w:p>
          <w:p w:rsidR="00667534" w:rsidRDefault="00667534" w:rsidP="00667534">
            <w:pPr>
              <w:pStyle w:val="PargrafodaLista"/>
              <w:numPr>
                <w:ilvl w:val="0"/>
                <w:numId w:val="20"/>
              </w:numPr>
            </w:pPr>
            <w:r>
              <w:t>Selecionar um registro;</w:t>
            </w:r>
          </w:p>
          <w:p w:rsidR="00667534" w:rsidRPr="00D44C33" w:rsidRDefault="00667534" w:rsidP="00667534">
            <w:pPr>
              <w:pStyle w:val="PargrafodaLista"/>
              <w:numPr>
                <w:ilvl w:val="0"/>
                <w:numId w:val="20"/>
              </w:numPr>
            </w:pPr>
            <w:r w:rsidRPr="00D44C33">
              <w:t xml:space="preserve">Clicar no botão </w:t>
            </w:r>
            <w:r>
              <w:t>Alterar</w:t>
            </w:r>
            <w:r w:rsidRPr="00D44C33">
              <w:t>;</w:t>
            </w:r>
          </w:p>
          <w:p w:rsidR="00667534" w:rsidRPr="00D44C33" w:rsidRDefault="00667534" w:rsidP="00667534">
            <w:pPr>
              <w:pStyle w:val="PargrafodaLista"/>
              <w:numPr>
                <w:ilvl w:val="0"/>
                <w:numId w:val="20"/>
              </w:numPr>
            </w:pPr>
            <w:r w:rsidRPr="00D44C33">
              <w:t>Preencher os campos obrigatórios;</w:t>
            </w:r>
          </w:p>
          <w:p w:rsidR="006378AA" w:rsidRPr="00D44C33" w:rsidRDefault="00667534" w:rsidP="00667534">
            <w:pPr>
              <w:pStyle w:val="PargrafodaLista"/>
              <w:numPr>
                <w:ilvl w:val="0"/>
                <w:numId w:val="20"/>
              </w:numPr>
            </w:pPr>
            <w:r w:rsidRPr="00D44C33">
              <w:t>Clicar no botão Salvar.</w:t>
            </w:r>
          </w:p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 w:rsidRPr="00606C33">
              <w:rPr>
                <w:b/>
              </w:rPr>
              <w:t>Resultado Esperado:</w:t>
            </w:r>
          </w:p>
        </w:tc>
        <w:tc>
          <w:tcPr>
            <w:tcW w:w="9072" w:type="dxa"/>
            <w:gridSpan w:val="2"/>
          </w:tcPr>
          <w:p w:rsidR="006378AA" w:rsidRPr="00D44C33" w:rsidRDefault="00667534" w:rsidP="00667534">
            <w:r>
              <w:t>Conformidade alterada no sistema e atualizada na lista de conformidades.</w:t>
            </w:r>
          </w:p>
        </w:tc>
        <w:tc>
          <w:tcPr>
            <w:tcW w:w="1760" w:type="dxa"/>
          </w:tcPr>
          <w:p w:rsidR="006378AA" w:rsidRPr="00D44C33" w:rsidRDefault="00270D94" w:rsidP="006378AA">
            <w:pPr>
              <w:jc w:val="center"/>
            </w:pPr>
            <w:r w:rsidRPr="00D44C33">
              <w:object w:dxaOrig="1538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4" o:title=""/>
                </v:shape>
                <o:OLEObject Type="Embed" ProgID="Word.Document.12" ShapeID="_x0000_i1025" DrawAspect="Icon" ObjectID="_1640776772" r:id="rId15"/>
              </w:object>
            </w:r>
          </w:p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 w:rsidRPr="00606C33">
              <w:rPr>
                <w:b/>
              </w:rPr>
              <w:t>Dados de Entrada:</w:t>
            </w:r>
          </w:p>
        </w:tc>
        <w:tc>
          <w:tcPr>
            <w:tcW w:w="10832" w:type="dxa"/>
            <w:gridSpan w:val="3"/>
          </w:tcPr>
          <w:p w:rsidR="006378AA" w:rsidRPr="00D44C33" w:rsidRDefault="006378AA" w:rsidP="006378AA"/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 w:rsidRPr="00606C33">
              <w:rPr>
                <w:b/>
              </w:rPr>
              <w:t>Critérios Especiais:</w:t>
            </w:r>
          </w:p>
        </w:tc>
        <w:tc>
          <w:tcPr>
            <w:tcW w:w="10832" w:type="dxa"/>
            <w:gridSpan w:val="3"/>
          </w:tcPr>
          <w:p w:rsidR="006378AA" w:rsidRPr="00D44C33" w:rsidRDefault="006378AA" w:rsidP="006378AA">
            <w:pPr>
              <w:jc w:val="left"/>
            </w:pPr>
          </w:p>
        </w:tc>
      </w:tr>
      <w:tr w:rsidR="006378AA" w:rsidRPr="00563E4D" w:rsidTr="006378AA">
        <w:tc>
          <w:tcPr>
            <w:tcW w:w="2268" w:type="dxa"/>
          </w:tcPr>
          <w:p w:rsidR="006378AA" w:rsidRPr="00606C33" w:rsidRDefault="006378AA" w:rsidP="006378AA">
            <w:pPr>
              <w:rPr>
                <w:b/>
              </w:rPr>
            </w:pPr>
            <w:r>
              <w:rPr>
                <w:b/>
              </w:rPr>
              <w:t>Resultado Obtido</w:t>
            </w:r>
            <w:r w:rsidRPr="00606C33">
              <w:rPr>
                <w:b/>
              </w:rPr>
              <w:t>:</w:t>
            </w:r>
          </w:p>
        </w:tc>
        <w:tc>
          <w:tcPr>
            <w:tcW w:w="9072" w:type="dxa"/>
            <w:gridSpan w:val="2"/>
          </w:tcPr>
          <w:p w:rsidR="006378AA" w:rsidRPr="00D44C33" w:rsidRDefault="006378AA" w:rsidP="00F74921"/>
        </w:tc>
        <w:tc>
          <w:tcPr>
            <w:tcW w:w="1760" w:type="dxa"/>
          </w:tcPr>
          <w:p w:rsidR="006378AA" w:rsidRPr="00D44C33" w:rsidRDefault="006378AA" w:rsidP="006378AA">
            <w:pPr>
              <w:jc w:val="center"/>
            </w:pPr>
            <w:r w:rsidRPr="00D44C33">
              <w:object w:dxaOrig="1538" w:dyaOrig="993">
                <v:shape id="_x0000_i1026" type="#_x0000_t75" style="width:77.25pt;height:49.5pt" o:ole="">
                  <v:imagedata r:id="rId16" o:title=""/>
                </v:shape>
                <o:OLEObject Type="Embed" ProgID="Word.Document.12" ShapeID="_x0000_i1026" DrawAspect="Icon" ObjectID="_1640776773" r:id="rId17"/>
              </w:object>
            </w:r>
          </w:p>
        </w:tc>
      </w:tr>
      <w:tr w:rsidR="006378AA" w:rsidRPr="00563E4D" w:rsidTr="006378AA">
        <w:tc>
          <w:tcPr>
            <w:tcW w:w="2268" w:type="dxa"/>
          </w:tcPr>
          <w:p w:rsidR="006378AA" w:rsidRDefault="006378AA" w:rsidP="006378AA">
            <w:pPr>
              <w:rPr>
                <w:b/>
              </w:rPr>
            </w:pPr>
            <w:r>
              <w:rPr>
                <w:b/>
              </w:rPr>
              <w:t>Aprovado?</w:t>
            </w:r>
          </w:p>
        </w:tc>
        <w:tc>
          <w:tcPr>
            <w:tcW w:w="10832" w:type="dxa"/>
            <w:gridSpan w:val="3"/>
          </w:tcPr>
          <w:p w:rsidR="006378AA" w:rsidRPr="00D44C33" w:rsidRDefault="006378AA" w:rsidP="006378AA"/>
        </w:tc>
      </w:tr>
    </w:tbl>
    <w:p w:rsidR="006378AA" w:rsidRDefault="006378AA" w:rsidP="006378AA"/>
    <w:p w:rsidR="001F1143" w:rsidRDefault="001F1143"/>
    <w:sectPr w:rsidR="001F1143" w:rsidSect="00563E4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075" w:rsidRDefault="00155075">
      <w:pPr>
        <w:spacing w:line="240" w:lineRule="auto"/>
      </w:pPr>
      <w:r>
        <w:separator/>
      </w:r>
    </w:p>
  </w:endnote>
  <w:endnote w:type="continuationSeparator" w:id="0">
    <w:p w:rsidR="00155075" w:rsidRDefault="00155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37" w:rsidRDefault="0073133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31337" w:rsidRDefault="0073133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914345"/>
      <w:docPartObj>
        <w:docPartGallery w:val="Page Numbers (Bottom of Page)"/>
        <w:docPartUnique/>
      </w:docPartObj>
    </w:sdtPr>
    <w:sdtEndPr/>
    <w:sdtContent>
      <w:p w:rsidR="00731337" w:rsidRPr="000A69D1" w:rsidRDefault="00731337" w:rsidP="000A69D1">
        <w:pPr>
          <w:pStyle w:val="Rodap"/>
          <w:jc w:val="right"/>
          <w:rPr>
            <w:sz w:val="16"/>
            <w:szCs w:val="16"/>
          </w:rPr>
        </w:pPr>
        <w:r w:rsidRPr="000A69D1">
          <w:rPr>
            <w:rStyle w:val="Nmerodepgina"/>
            <w:sz w:val="16"/>
            <w:szCs w:val="16"/>
          </w:rPr>
          <w:t xml:space="preserve">Pág. </w:t>
        </w:r>
        <w:r w:rsidRPr="000A69D1">
          <w:rPr>
            <w:rStyle w:val="Nmerodepgina"/>
            <w:sz w:val="16"/>
            <w:szCs w:val="16"/>
          </w:rPr>
          <w:fldChar w:fldCharType="begin"/>
        </w:r>
        <w:r w:rsidRPr="000A69D1">
          <w:rPr>
            <w:rStyle w:val="Nmerodepgina"/>
            <w:sz w:val="16"/>
            <w:szCs w:val="16"/>
          </w:rPr>
          <w:instrText xml:space="preserve"> PAGE </w:instrText>
        </w:r>
        <w:r w:rsidRPr="000A69D1">
          <w:rPr>
            <w:rStyle w:val="Nmerodepgina"/>
            <w:sz w:val="16"/>
            <w:szCs w:val="16"/>
          </w:rPr>
          <w:fldChar w:fldCharType="separate"/>
        </w:r>
        <w:r w:rsidR="00F13657">
          <w:rPr>
            <w:rStyle w:val="Nmerodepgina"/>
            <w:noProof/>
            <w:sz w:val="16"/>
            <w:szCs w:val="16"/>
          </w:rPr>
          <w:t>6</w:t>
        </w:r>
        <w:r w:rsidRPr="000A69D1">
          <w:rPr>
            <w:rStyle w:val="Nmerodepgina"/>
            <w:sz w:val="16"/>
            <w:szCs w:val="16"/>
          </w:rPr>
          <w:fldChar w:fldCharType="end"/>
        </w:r>
        <w:r w:rsidRPr="000A69D1">
          <w:rPr>
            <w:rStyle w:val="Nmerodepgina"/>
            <w:sz w:val="16"/>
            <w:szCs w:val="16"/>
          </w:rPr>
          <w:t>/</w:t>
        </w:r>
        <w:fldSimple w:instr=" NUMPAGES  \* MERGEFORMAT ">
          <w:r w:rsidR="00F13657" w:rsidRPr="00F13657">
            <w:rPr>
              <w:rStyle w:val="Nmerodepgina"/>
              <w:noProof/>
              <w:sz w:val="16"/>
            </w:rPr>
            <w:t>7</w:t>
          </w:r>
        </w:fldSimple>
        <w:r w:rsidRPr="000A69D1">
          <w:rPr>
            <w:rStyle w:val="Nmerodepgina"/>
            <w:sz w:val="10"/>
            <w:szCs w:val="16"/>
          </w:rPr>
          <w:t xml:space="preserve"> </w:t>
        </w:r>
        <w:r w:rsidRPr="000A69D1">
          <w:rPr>
            <w:rStyle w:val="Nmerodepgina"/>
            <w:sz w:val="16"/>
            <w:szCs w:val="16"/>
          </w:rPr>
          <w:t xml:space="preserve">- </w:t>
        </w:r>
        <w:r w:rsidRPr="000A69D1">
          <w:rPr>
            <w:rStyle w:val="Nmerodepgina"/>
            <w:sz w:val="16"/>
            <w:szCs w:val="16"/>
          </w:rPr>
          <w:fldChar w:fldCharType="begin"/>
        </w:r>
        <w:r w:rsidRPr="000A69D1">
          <w:rPr>
            <w:rStyle w:val="Nmerodepgina"/>
            <w:sz w:val="16"/>
            <w:szCs w:val="16"/>
          </w:rPr>
          <w:instrText xml:space="preserve"> DATE  \l </w:instrText>
        </w:r>
        <w:r w:rsidRPr="000A69D1">
          <w:rPr>
            <w:rStyle w:val="Nmerodepgina"/>
            <w:sz w:val="16"/>
            <w:szCs w:val="16"/>
          </w:rPr>
          <w:fldChar w:fldCharType="separate"/>
        </w:r>
        <w:r w:rsidR="00F13657">
          <w:rPr>
            <w:rStyle w:val="Nmerodepgina"/>
            <w:noProof/>
            <w:sz w:val="16"/>
            <w:szCs w:val="16"/>
          </w:rPr>
          <w:t>17/01/2020</w:t>
        </w:r>
        <w:r w:rsidRPr="000A69D1">
          <w:rPr>
            <w:rStyle w:val="Nmerodepgina"/>
            <w:sz w:val="16"/>
            <w:szCs w:val="16"/>
          </w:rPr>
          <w:fldChar w:fldCharType="end"/>
        </w:r>
        <w:r w:rsidRPr="000A69D1">
          <w:rPr>
            <w:rStyle w:val="Nmerodepgina"/>
            <w:sz w:val="16"/>
            <w:szCs w:val="16"/>
          </w:rPr>
          <w:t xml:space="preserve"> - </w:t>
        </w:r>
        <w:fldSimple w:instr=" TIME  \* MERGEFORMAT ">
          <w:r w:rsidR="00F13657" w:rsidRPr="00F13657">
            <w:rPr>
              <w:rStyle w:val="Nmerodepgina"/>
              <w:noProof/>
              <w:sz w:val="16"/>
              <w:szCs w:val="16"/>
            </w:rPr>
            <w:t xml:space="preserve">2:32 </w:t>
          </w:r>
        </w:fldSimple>
        <w:r w:rsidRPr="000A69D1">
          <w:rPr>
            <w:rStyle w:val="Nmerodepgina"/>
            <w:sz w:val="16"/>
            <w:szCs w:val="16"/>
          </w:rPr>
          <w:t xml:space="preserve"> - Arq. </w:t>
        </w:r>
        <w:fldSimple w:instr=" FILENAME  \* MERGEFORMAT ">
          <w:r w:rsidRPr="004B18B5">
            <w:rPr>
              <w:rStyle w:val="Nmerodepgina"/>
              <w:noProof/>
              <w:sz w:val="16"/>
              <w:szCs w:val="16"/>
            </w:rPr>
            <w:t>Especificação</w:t>
          </w:r>
          <w:r w:rsidRPr="004B18B5">
            <w:rPr>
              <w:noProof/>
              <w:sz w:val="16"/>
              <w:szCs w:val="16"/>
            </w:rPr>
            <w:t xml:space="preserve"> de Requisitos Suplementares.docx</w:t>
          </w:r>
        </w:fldSimple>
      </w:p>
      <w:p w:rsidR="00731337" w:rsidRDefault="00155075">
        <w:pPr>
          <w:pStyle w:val="Rodap"/>
          <w:jc w:val="right"/>
        </w:pPr>
      </w:p>
    </w:sdtContent>
  </w:sdt>
  <w:p w:rsidR="00731337" w:rsidRPr="00DE1C41" w:rsidRDefault="00731337" w:rsidP="00DE1C4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37" w:rsidRDefault="007313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075" w:rsidRDefault="00155075">
      <w:pPr>
        <w:spacing w:line="240" w:lineRule="auto"/>
      </w:pPr>
      <w:r>
        <w:separator/>
      </w:r>
    </w:p>
  </w:footnote>
  <w:footnote w:type="continuationSeparator" w:id="0">
    <w:p w:rsidR="00155075" w:rsidRDefault="00155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37" w:rsidRDefault="00731337" w:rsidP="00DE1C41">
    <w:pPr>
      <w:pStyle w:val="Cabealho"/>
    </w:pPr>
  </w:p>
  <w:p w:rsidR="00731337" w:rsidRDefault="00731337" w:rsidP="00DE1C41">
    <w:pPr>
      <w:pStyle w:val="Cabealho"/>
    </w:pPr>
  </w:p>
  <w:p w:rsidR="00731337" w:rsidRDefault="00731337" w:rsidP="00DE1C41">
    <w:pPr>
      <w:pStyle w:val="Cabealho"/>
    </w:pPr>
  </w:p>
  <w:p w:rsidR="00731337" w:rsidRPr="00DE1C41" w:rsidRDefault="00731337" w:rsidP="00DE1C41">
    <w:pPr>
      <w:pStyle w:val="Cabealho"/>
    </w:pPr>
    <w:r w:rsidRPr="00DE1C41">
      <w:rPr>
        <w:noProof/>
        <w:lang w:eastAsia="pt-BR"/>
      </w:rPr>
      <w:drawing>
        <wp:inline distT="0" distB="0" distL="0" distR="0">
          <wp:extent cx="1162050" cy="342900"/>
          <wp:effectExtent l="1905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37" w:rsidRPr="0072004D" w:rsidRDefault="00731337" w:rsidP="00DE1C41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11"/>
      <w:gridCol w:w="5184"/>
      <w:gridCol w:w="2181"/>
    </w:tblGrid>
    <w:tr w:rsidR="00731337" w:rsidTr="00CA1D15">
      <w:trPr>
        <w:trHeight w:val="340"/>
      </w:trPr>
      <w:tc>
        <w:tcPr>
          <w:tcW w:w="2235" w:type="dxa"/>
          <w:vMerge w:val="restart"/>
          <w:vAlign w:val="center"/>
        </w:tcPr>
        <w:p w:rsidR="00731337" w:rsidRDefault="00731337" w:rsidP="00CA1D1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F164503" wp14:editId="446273F5">
                <wp:extent cx="1162050" cy="342900"/>
                <wp:effectExtent l="1905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731337" w:rsidRDefault="00100F6A" w:rsidP="001C52BB">
          <w:r>
            <w:t>Projeto Modelo</w:t>
          </w:r>
        </w:p>
      </w:tc>
      <w:tc>
        <w:tcPr>
          <w:tcW w:w="2205" w:type="dxa"/>
          <w:vAlign w:val="center"/>
        </w:tcPr>
        <w:p w:rsidR="00731337" w:rsidRDefault="00731337" w:rsidP="000E03D2">
          <w:pPr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731337" w:rsidTr="001C52BB">
      <w:trPr>
        <w:trHeight w:val="340"/>
      </w:trPr>
      <w:tc>
        <w:tcPr>
          <w:tcW w:w="2235" w:type="dxa"/>
          <w:vMerge/>
        </w:tcPr>
        <w:p w:rsidR="00731337" w:rsidRDefault="00731337" w:rsidP="001C52BB"/>
      </w:tc>
      <w:tc>
        <w:tcPr>
          <w:tcW w:w="5244" w:type="dxa"/>
          <w:vAlign w:val="center"/>
        </w:tcPr>
        <w:p w:rsidR="00731337" w:rsidRDefault="008859E8" w:rsidP="000E03D2">
          <w:fldSimple w:instr=" TITLE  \* MERGEFORMAT ">
            <w:r w:rsidR="00731337">
              <w:t>Casos e Registros de Testes</w:t>
            </w:r>
          </w:fldSimple>
        </w:p>
      </w:tc>
      <w:tc>
        <w:tcPr>
          <w:tcW w:w="2205" w:type="dxa"/>
          <w:vAlign w:val="center"/>
        </w:tcPr>
        <w:p w:rsidR="00731337" w:rsidRDefault="00731337" w:rsidP="00100F6A">
          <w:r>
            <w:t xml:space="preserve">Data: </w:t>
          </w:r>
          <w:r w:rsidR="00100F6A">
            <w:t>01</w:t>
          </w:r>
          <w:r>
            <w:t>/0</w:t>
          </w:r>
          <w:r w:rsidR="00100F6A">
            <w:t>1</w:t>
          </w:r>
          <w:r>
            <w:t>/2012</w:t>
          </w:r>
        </w:p>
      </w:tc>
    </w:tr>
  </w:tbl>
  <w:p w:rsidR="00731337" w:rsidRDefault="0073133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37" w:rsidRDefault="007313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3648D"/>
    <w:multiLevelType w:val="singleLevel"/>
    <w:tmpl w:val="65280DAE"/>
    <w:lvl w:ilvl="0">
      <w:start w:val="1"/>
      <w:numFmt w:val="bullet"/>
      <w:pStyle w:val="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7C0B13"/>
    <w:multiLevelType w:val="hybridMultilevel"/>
    <w:tmpl w:val="558A1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0AD2"/>
    <w:multiLevelType w:val="hybridMultilevel"/>
    <w:tmpl w:val="C1F45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D7C59"/>
    <w:multiLevelType w:val="hybridMultilevel"/>
    <w:tmpl w:val="C1F45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4FE7"/>
    <w:multiLevelType w:val="hybridMultilevel"/>
    <w:tmpl w:val="6D14269A"/>
    <w:lvl w:ilvl="0" w:tplc="3452B2C2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3B78F1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4B8030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940AEE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1502F3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32C909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FE82A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EABD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80898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3714ED"/>
    <w:multiLevelType w:val="hybridMultilevel"/>
    <w:tmpl w:val="F668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5A7F"/>
    <w:multiLevelType w:val="hybridMultilevel"/>
    <w:tmpl w:val="2280E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A45E0"/>
    <w:multiLevelType w:val="hybridMultilevel"/>
    <w:tmpl w:val="0C5EF20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44307"/>
    <w:multiLevelType w:val="hybridMultilevel"/>
    <w:tmpl w:val="C1F45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57212"/>
    <w:multiLevelType w:val="hybridMultilevel"/>
    <w:tmpl w:val="956488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84AAE"/>
    <w:multiLevelType w:val="hybridMultilevel"/>
    <w:tmpl w:val="C1F45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20175"/>
    <w:multiLevelType w:val="hybridMultilevel"/>
    <w:tmpl w:val="0C5EF20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1A1118"/>
    <w:multiLevelType w:val="hybridMultilevel"/>
    <w:tmpl w:val="F6884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C3B53"/>
    <w:multiLevelType w:val="hybridMultilevel"/>
    <w:tmpl w:val="7B26F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D12787"/>
    <w:multiLevelType w:val="multilevel"/>
    <w:tmpl w:val="075A7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2046C5E"/>
    <w:multiLevelType w:val="hybridMultilevel"/>
    <w:tmpl w:val="65A02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86CDC"/>
    <w:multiLevelType w:val="hybridMultilevel"/>
    <w:tmpl w:val="E1E0F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F7A7C"/>
    <w:multiLevelType w:val="hybridMultilevel"/>
    <w:tmpl w:val="D6400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86605"/>
    <w:multiLevelType w:val="hybridMultilevel"/>
    <w:tmpl w:val="7820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17283"/>
    <w:multiLevelType w:val="hybridMultilevel"/>
    <w:tmpl w:val="CFB63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96AF9"/>
    <w:multiLevelType w:val="hybridMultilevel"/>
    <w:tmpl w:val="2AEE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3"/>
  </w:num>
  <w:num w:numId="5">
    <w:abstractNumId w:val="6"/>
  </w:num>
  <w:num w:numId="6">
    <w:abstractNumId w:val="18"/>
  </w:num>
  <w:num w:numId="7">
    <w:abstractNumId w:val="7"/>
  </w:num>
  <w:num w:numId="8">
    <w:abstractNumId w:val="8"/>
  </w:num>
  <w:num w:numId="9">
    <w:abstractNumId w:val="15"/>
  </w:num>
  <w:num w:numId="10">
    <w:abstractNumId w:val="20"/>
  </w:num>
  <w:num w:numId="11">
    <w:abstractNumId w:val="12"/>
  </w:num>
  <w:num w:numId="12">
    <w:abstractNumId w:val="21"/>
  </w:num>
  <w:num w:numId="13">
    <w:abstractNumId w:val="2"/>
  </w:num>
  <w:num w:numId="14">
    <w:abstractNumId w:val="14"/>
  </w:num>
  <w:num w:numId="15">
    <w:abstractNumId w:val="17"/>
  </w:num>
  <w:num w:numId="16">
    <w:abstractNumId w:val="16"/>
  </w:num>
  <w:num w:numId="17">
    <w:abstractNumId w:val="1"/>
  </w:num>
  <w:num w:numId="18">
    <w:abstractNumId w:val="10"/>
  </w:num>
  <w:num w:numId="19">
    <w:abstractNumId w:val="3"/>
  </w:num>
  <w:num w:numId="20">
    <w:abstractNumId w:val="9"/>
  </w:num>
  <w:num w:numId="21">
    <w:abstractNumId w:val="11"/>
  </w:num>
  <w:num w:numId="2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pt-BR" w:vendorID="1" w:dllVersion="513" w:checkStyle="1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75"/>
    <w:rsid w:val="00003B6D"/>
    <w:rsid w:val="00015D75"/>
    <w:rsid w:val="00020CEB"/>
    <w:rsid w:val="000219DF"/>
    <w:rsid w:val="000253D5"/>
    <w:rsid w:val="00027CB2"/>
    <w:rsid w:val="00031920"/>
    <w:rsid w:val="0003525C"/>
    <w:rsid w:val="000527CB"/>
    <w:rsid w:val="00054F20"/>
    <w:rsid w:val="00056455"/>
    <w:rsid w:val="00070EFC"/>
    <w:rsid w:val="000751AF"/>
    <w:rsid w:val="00077E30"/>
    <w:rsid w:val="000A14C7"/>
    <w:rsid w:val="000A3EED"/>
    <w:rsid w:val="000A69D1"/>
    <w:rsid w:val="000B0564"/>
    <w:rsid w:val="000C5531"/>
    <w:rsid w:val="000C5F9B"/>
    <w:rsid w:val="000D02E4"/>
    <w:rsid w:val="000D08BB"/>
    <w:rsid w:val="000D234B"/>
    <w:rsid w:val="000E03D2"/>
    <w:rsid w:val="000E72D3"/>
    <w:rsid w:val="000F3829"/>
    <w:rsid w:val="00100F6A"/>
    <w:rsid w:val="00101321"/>
    <w:rsid w:val="00125F8D"/>
    <w:rsid w:val="00126262"/>
    <w:rsid w:val="00126DF0"/>
    <w:rsid w:val="00133AD3"/>
    <w:rsid w:val="0013562A"/>
    <w:rsid w:val="001370CE"/>
    <w:rsid w:val="0014244F"/>
    <w:rsid w:val="00155075"/>
    <w:rsid w:val="00160075"/>
    <w:rsid w:val="00164B89"/>
    <w:rsid w:val="001663B9"/>
    <w:rsid w:val="00170AFA"/>
    <w:rsid w:val="001820EE"/>
    <w:rsid w:val="00183672"/>
    <w:rsid w:val="00187378"/>
    <w:rsid w:val="00191A31"/>
    <w:rsid w:val="001A07A4"/>
    <w:rsid w:val="001A3BCE"/>
    <w:rsid w:val="001A73F1"/>
    <w:rsid w:val="001C162D"/>
    <w:rsid w:val="001C52BB"/>
    <w:rsid w:val="001D2299"/>
    <w:rsid w:val="001D235F"/>
    <w:rsid w:val="001D5335"/>
    <w:rsid w:val="001D6810"/>
    <w:rsid w:val="001F1143"/>
    <w:rsid w:val="001F2853"/>
    <w:rsid w:val="001F7C6B"/>
    <w:rsid w:val="00200255"/>
    <w:rsid w:val="00226947"/>
    <w:rsid w:val="00227E4D"/>
    <w:rsid w:val="00231DF9"/>
    <w:rsid w:val="00235B49"/>
    <w:rsid w:val="00246E89"/>
    <w:rsid w:val="002603F0"/>
    <w:rsid w:val="00262ED1"/>
    <w:rsid w:val="0026639C"/>
    <w:rsid w:val="00270D94"/>
    <w:rsid w:val="00273E8A"/>
    <w:rsid w:val="0027604F"/>
    <w:rsid w:val="00276331"/>
    <w:rsid w:val="00280213"/>
    <w:rsid w:val="0028059E"/>
    <w:rsid w:val="00283A6F"/>
    <w:rsid w:val="00287223"/>
    <w:rsid w:val="002915B3"/>
    <w:rsid w:val="002A45AA"/>
    <w:rsid w:val="002B1CE2"/>
    <w:rsid w:val="002B7BAD"/>
    <w:rsid w:val="002E4FC6"/>
    <w:rsid w:val="002F6205"/>
    <w:rsid w:val="002F73D0"/>
    <w:rsid w:val="0030735C"/>
    <w:rsid w:val="003107C5"/>
    <w:rsid w:val="0031563C"/>
    <w:rsid w:val="00320488"/>
    <w:rsid w:val="003204F0"/>
    <w:rsid w:val="00322953"/>
    <w:rsid w:val="00337ECD"/>
    <w:rsid w:val="00341F27"/>
    <w:rsid w:val="00351FB4"/>
    <w:rsid w:val="003555CE"/>
    <w:rsid w:val="00361082"/>
    <w:rsid w:val="0036288F"/>
    <w:rsid w:val="00366A8E"/>
    <w:rsid w:val="00394226"/>
    <w:rsid w:val="0039430B"/>
    <w:rsid w:val="003A0DE6"/>
    <w:rsid w:val="003B5982"/>
    <w:rsid w:val="003B5E2A"/>
    <w:rsid w:val="003C47DF"/>
    <w:rsid w:val="003C6097"/>
    <w:rsid w:val="003C780E"/>
    <w:rsid w:val="003D45CA"/>
    <w:rsid w:val="003D5584"/>
    <w:rsid w:val="003E1574"/>
    <w:rsid w:val="003F2396"/>
    <w:rsid w:val="00400CC3"/>
    <w:rsid w:val="0040578B"/>
    <w:rsid w:val="00406BD3"/>
    <w:rsid w:val="004072CF"/>
    <w:rsid w:val="004211ED"/>
    <w:rsid w:val="00424CD7"/>
    <w:rsid w:val="004259A8"/>
    <w:rsid w:val="004261B4"/>
    <w:rsid w:val="004329E1"/>
    <w:rsid w:val="00437178"/>
    <w:rsid w:val="00446ACD"/>
    <w:rsid w:val="00463549"/>
    <w:rsid w:val="00482F2D"/>
    <w:rsid w:val="00486565"/>
    <w:rsid w:val="00491149"/>
    <w:rsid w:val="004940DC"/>
    <w:rsid w:val="004A3683"/>
    <w:rsid w:val="004A3833"/>
    <w:rsid w:val="004B18B5"/>
    <w:rsid w:val="004B7A79"/>
    <w:rsid w:val="004C6CAC"/>
    <w:rsid w:val="004C7976"/>
    <w:rsid w:val="004E34FC"/>
    <w:rsid w:val="004E4D1E"/>
    <w:rsid w:val="004E5A39"/>
    <w:rsid w:val="004E7B58"/>
    <w:rsid w:val="004F7D83"/>
    <w:rsid w:val="00502919"/>
    <w:rsid w:val="00503448"/>
    <w:rsid w:val="0051331C"/>
    <w:rsid w:val="00523CFC"/>
    <w:rsid w:val="00531A80"/>
    <w:rsid w:val="00535F53"/>
    <w:rsid w:val="00537822"/>
    <w:rsid w:val="005457D4"/>
    <w:rsid w:val="005469C7"/>
    <w:rsid w:val="00553CE2"/>
    <w:rsid w:val="00554418"/>
    <w:rsid w:val="005545A6"/>
    <w:rsid w:val="00554703"/>
    <w:rsid w:val="00555222"/>
    <w:rsid w:val="00556465"/>
    <w:rsid w:val="00556B51"/>
    <w:rsid w:val="00557916"/>
    <w:rsid w:val="00560C77"/>
    <w:rsid w:val="00561475"/>
    <w:rsid w:val="005619E8"/>
    <w:rsid w:val="00561E96"/>
    <w:rsid w:val="00563E4D"/>
    <w:rsid w:val="0056491E"/>
    <w:rsid w:val="0057147F"/>
    <w:rsid w:val="00571718"/>
    <w:rsid w:val="00576C01"/>
    <w:rsid w:val="005833CE"/>
    <w:rsid w:val="00593592"/>
    <w:rsid w:val="005A4ED3"/>
    <w:rsid w:val="005A549B"/>
    <w:rsid w:val="005B20D0"/>
    <w:rsid w:val="005B2C6E"/>
    <w:rsid w:val="005C350C"/>
    <w:rsid w:val="005C70BD"/>
    <w:rsid w:val="005C778B"/>
    <w:rsid w:val="005D2B7D"/>
    <w:rsid w:val="005D7420"/>
    <w:rsid w:val="005F28B2"/>
    <w:rsid w:val="005F2988"/>
    <w:rsid w:val="005F44E2"/>
    <w:rsid w:val="005F7978"/>
    <w:rsid w:val="00606C33"/>
    <w:rsid w:val="0062021F"/>
    <w:rsid w:val="006378AA"/>
    <w:rsid w:val="00644788"/>
    <w:rsid w:val="00644D88"/>
    <w:rsid w:val="0064518C"/>
    <w:rsid w:val="00645D6A"/>
    <w:rsid w:val="00650B9D"/>
    <w:rsid w:val="006558BE"/>
    <w:rsid w:val="00667534"/>
    <w:rsid w:val="00682E97"/>
    <w:rsid w:val="00683D75"/>
    <w:rsid w:val="006925A3"/>
    <w:rsid w:val="00694904"/>
    <w:rsid w:val="00697C53"/>
    <w:rsid w:val="006A1812"/>
    <w:rsid w:val="006B4DBA"/>
    <w:rsid w:val="006B4E01"/>
    <w:rsid w:val="006B5D79"/>
    <w:rsid w:val="006C613B"/>
    <w:rsid w:val="006C7150"/>
    <w:rsid w:val="006D392F"/>
    <w:rsid w:val="006D5351"/>
    <w:rsid w:val="006E3281"/>
    <w:rsid w:val="006E3C1E"/>
    <w:rsid w:val="006F0D93"/>
    <w:rsid w:val="006F6FDC"/>
    <w:rsid w:val="00707E76"/>
    <w:rsid w:val="007110C1"/>
    <w:rsid w:val="00711618"/>
    <w:rsid w:val="0071194A"/>
    <w:rsid w:val="007122B0"/>
    <w:rsid w:val="0071243E"/>
    <w:rsid w:val="007176A0"/>
    <w:rsid w:val="00722EE3"/>
    <w:rsid w:val="007239D3"/>
    <w:rsid w:val="00724287"/>
    <w:rsid w:val="00731337"/>
    <w:rsid w:val="00733248"/>
    <w:rsid w:val="007365E8"/>
    <w:rsid w:val="00736801"/>
    <w:rsid w:val="00744320"/>
    <w:rsid w:val="0074546F"/>
    <w:rsid w:val="007533E6"/>
    <w:rsid w:val="0075377A"/>
    <w:rsid w:val="0075779D"/>
    <w:rsid w:val="0076428A"/>
    <w:rsid w:val="0076465B"/>
    <w:rsid w:val="0076716E"/>
    <w:rsid w:val="0078375B"/>
    <w:rsid w:val="00783B8D"/>
    <w:rsid w:val="007853C6"/>
    <w:rsid w:val="00790978"/>
    <w:rsid w:val="00791013"/>
    <w:rsid w:val="00791E40"/>
    <w:rsid w:val="007943EB"/>
    <w:rsid w:val="00797244"/>
    <w:rsid w:val="007A1736"/>
    <w:rsid w:val="007A2DD9"/>
    <w:rsid w:val="007A33CC"/>
    <w:rsid w:val="007A4599"/>
    <w:rsid w:val="007A6931"/>
    <w:rsid w:val="007B5E28"/>
    <w:rsid w:val="007D0544"/>
    <w:rsid w:val="007E1684"/>
    <w:rsid w:val="008164F6"/>
    <w:rsid w:val="008169EA"/>
    <w:rsid w:val="0082486E"/>
    <w:rsid w:val="0083652B"/>
    <w:rsid w:val="00843B69"/>
    <w:rsid w:val="008526D5"/>
    <w:rsid w:val="00854960"/>
    <w:rsid w:val="00860748"/>
    <w:rsid w:val="00861DC1"/>
    <w:rsid w:val="00864211"/>
    <w:rsid w:val="00871AD6"/>
    <w:rsid w:val="00871D3C"/>
    <w:rsid w:val="0087324B"/>
    <w:rsid w:val="0087348B"/>
    <w:rsid w:val="008750F6"/>
    <w:rsid w:val="008859E8"/>
    <w:rsid w:val="00893B1E"/>
    <w:rsid w:val="008A26A2"/>
    <w:rsid w:val="008A387F"/>
    <w:rsid w:val="008C3320"/>
    <w:rsid w:val="008E0FA9"/>
    <w:rsid w:val="008E34CB"/>
    <w:rsid w:val="008F169D"/>
    <w:rsid w:val="00904107"/>
    <w:rsid w:val="009321E2"/>
    <w:rsid w:val="00943133"/>
    <w:rsid w:val="009601F7"/>
    <w:rsid w:val="00966BF0"/>
    <w:rsid w:val="009706E0"/>
    <w:rsid w:val="00973ABE"/>
    <w:rsid w:val="00981EBB"/>
    <w:rsid w:val="009858F0"/>
    <w:rsid w:val="0099393B"/>
    <w:rsid w:val="00993B65"/>
    <w:rsid w:val="009B16C3"/>
    <w:rsid w:val="009D65F9"/>
    <w:rsid w:val="009E47C3"/>
    <w:rsid w:val="009E6C3A"/>
    <w:rsid w:val="009F3CE3"/>
    <w:rsid w:val="009F7DFE"/>
    <w:rsid w:val="00A005F6"/>
    <w:rsid w:val="00A01FF9"/>
    <w:rsid w:val="00A03F57"/>
    <w:rsid w:val="00A2005C"/>
    <w:rsid w:val="00A20331"/>
    <w:rsid w:val="00A206B1"/>
    <w:rsid w:val="00A32130"/>
    <w:rsid w:val="00A35815"/>
    <w:rsid w:val="00A44A6F"/>
    <w:rsid w:val="00A44EBC"/>
    <w:rsid w:val="00A465AF"/>
    <w:rsid w:val="00A6016B"/>
    <w:rsid w:val="00A64A3C"/>
    <w:rsid w:val="00A6611E"/>
    <w:rsid w:val="00A703C8"/>
    <w:rsid w:val="00A7522F"/>
    <w:rsid w:val="00A8133B"/>
    <w:rsid w:val="00A8502C"/>
    <w:rsid w:val="00A90062"/>
    <w:rsid w:val="00A926A8"/>
    <w:rsid w:val="00AB7D7B"/>
    <w:rsid w:val="00AD2C17"/>
    <w:rsid w:val="00AD441C"/>
    <w:rsid w:val="00AE0BA8"/>
    <w:rsid w:val="00AE6C8A"/>
    <w:rsid w:val="00AF1A68"/>
    <w:rsid w:val="00AF248E"/>
    <w:rsid w:val="00AF7359"/>
    <w:rsid w:val="00B00515"/>
    <w:rsid w:val="00B02740"/>
    <w:rsid w:val="00B06E00"/>
    <w:rsid w:val="00B2034F"/>
    <w:rsid w:val="00B214D6"/>
    <w:rsid w:val="00B225C9"/>
    <w:rsid w:val="00B25B8A"/>
    <w:rsid w:val="00B27C28"/>
    <w:rsid w:val="00B30D78"/>
    <w:rsid w:val="00B4200E"/>
    <w:rsid w:val="00B520A3"/>
    <w:rsid w:val="00B52F23"/>
    <w:rsid w:val="00B62097"/>
    <w:rsid w:val="00B63635"/>
    <w:rsid w:val="00B7127E"/>
    <w:rsid w:val="00B71767"/>
    <w:rsid w:val="00B7200D"/>
    <w:rsid w:val="00B8184E"/>
    <w:rsid w:val="00B91E31"/>
    <w:rsid w:val="00B92A76"/>
    <w:rsid w:val="00B96BE7"/>
    <w:rsid w:val="00B9701C"/>
    <w:rsid w:val="00BA0959"/>
    <w:rsid w:val="00BA0976"/>
    <w:rsid w:val="00BA1DF9"/>
    <w:rsid w:val="00BA3CD6"/>
    <w:rsid w:val="00BA6F1B"/>
    <w:rsid w:val="00BB1188"/>
    <w:rsid w:val="00BB511D"/>
    <w:rsid w:val="00BB7593"/>
    <w:rsid w:val="00BC3D45"/>
    <w:rsid w:val="00BC5BA2"/>
    <w:rsid w:val="00BC6465"/>
    <w:rsid w:val="00BD400C"/>
    <w:rsid w:val="00BE4E02"/>
    <w:rsid w:val="00BE6B76"/>
    <w:rsid w:val="00C04925"/>
    <w:rsid w:val="00C21A30"/>
    <w:rsid w:val="00C256EA"/>
    <w:rsid w:val="00C3510C"/>
    <w:rsid w:val="00C36CE1"/>
    <w:rsid w:val="00C44721"/>
    <w:rsid w:val="00C45EFF"/>
    <w:rsid w:val="00C46A60"/>
    <w:rsid w:val="00C471B8"/>
    <w:rsid w:val="00C47528"/>
    <w:rsid w:val="00C55EBA"/>
    <w:rsid w:val="00C60BC8"/>
    <w:rsid w:val="00C67407"/>
    <w:rsid w:val="00C74163"/>
    <w:rsid w:val="00C7559A"/>
    <w:rsid w:val="00C803AE"/>
    <w:rsid w:val="00C81227"/>
    <w:rsid w:val="00C8355E"/>
    <w:rsid w:val="00C86DCD"/>
    <w:rsid w:val="00C90C25"/>
    <w:rsid w:val="00C93810"/>
    <w:rsid w:val="00CA1D15"/>
    <w:rsid w:val="00CB06E9"/>
    <w:rsid w:val="00CB4932"/>
    <w:rsid w:val="00CC2FD9"/>
    <w:rsid w:val="00CC753C"/>
    <w:rsid w:val="00CD2965"/>
    <w:rsid w:val="00CD6EDD"/>
    <w:rsid w:val="00CE5C32"/>
    <w:rsid w:val="00CE77BE"/>
    <w:rsid w:val="00CF0BFD"/>
    <w:rsid w:val="00CF2C36"/>
    <w:rsid w:val="00D1228B"/>
    <w:rsid w:val="00D15A0F"/>
    <w:rsid w:val="00D16FFB"/>
    <w:rsid w:val="00D27255"/>
    <w:rsid w:val="00D30081"/>
    <w:rsid w:val="00D30FF0"/>
    <w:rsid w:val="00D41031"/>
    <w:rsid w:val="00D41521"/>
    <w:rsid w:val="00D41D13"/>
    <w:rsid w:val="00D435BE"/>
    <w:rsid w:val="00D44C33"/>
    <w:rsid w:val="00D55121"/>
    <w:rsid w:val="00D60F45"/>
    <w:rsid w:val="00D617E6"/>
    <w:rsid w:val="00D63634"/>
    <w:rsid w:val="00D66D66"/>
    <w:rsid w:val="00D748F9"/>
    <w:rsid w:val="00D74EE9"/>
    <w:rsid w:val="00D848D6"/>
    <w:rsid w:val="00D9150F"/>
    <w:rsid w:val="00D92702"/>
    <w:rsid w:val="00D96199"/>
    <w:rsid w:val="00DA5850"/>
    <w:rsid w:val="00DA5A64"/>
    <w:rsid w:val="00DB4221"/>
    <w:rsid w:val="00DB689C"/>
    <w:rsid w:val="00DB7D5E"/>
    <w:rsid w:val="00DC0409"/>
    <w:rsid w:val="00DD56D1"/>
    <w:rsid w:val="00DD6C8E"/>
    <w:rsid w:val="00DE1C41"/>
    <w:rsid w:val="00DF063E"/>
    <w:rsid w:val="00DF1F55"/>
    <w:rsid w:val="00DF27E0"/>
    <w:rsid w:val="00DF5697"/>
    <w:rsid w:val="00E007BA"/>
    <w:rsid w:val="00E04B2A"/>
    <w:rsid w:val="00E07152"/>
    <w:rsid w:val="00E12883"/>
    <w:rsid w:val="00E14386"/>
    <w:rsid w:val="00E154D4"/>
    <w:rsid w:val="00E2088B"/>
    <w:rsid w:val="00E320AF"/>
    <w:rsid w:val="00E436C9"/>
    <w:rsid w:val="00E52990"/>
    <w:rsid w:val="00E52D3C"/>
    <w:rsid w:val="00E53EB1"/>
    <w:rsid w:val="00E628DC"/>
    <w:rsid w:val="00E7180E"/>
    <w:rsid w:val="00E73E40"/>
    <w:rsid w:val="00E770F3"/>
    <w:rsid w:val="00E84F33"/>
    <w:rsid w:val="00E915C5"/>
    <w:rsid w:val="00E96132"/>
    <w:rsid w:val="00E9778D"/>
    <w:rsid w:val="00EA4ABA"/>
    <w:rsid w:val="00EC23AD"/>
    <w:rsid w:val="00EC3087"/>
    <w:rsid w:val="00EC49A9"/>
    <w:rsid w:val="00ED1D19"/>
    <w:rsid w:val="00ED2C00"/>
    <w:rsid w:val="00EE6CB9"/>
    <w:rsid w:val="00EF4B66"/>
    <w:rsid w:val="00EF5886"/>
    <w:rsid w:val="00EF788D"/>
    <w:rsid w:val="00F06BFF"/>
    <w:rsid w:val="00F1283E"/>
    <w:rsid w:val="00F13657"/>
    <w:rsid w:val="00F143BB"/>
    <w:rsid w:val="00F14DA7"/>
    <w:rsid w:val="00F258F2"/>
    <w:rsid w:val="00F3574B"/>
    <w:rsid w:val="00F40744"/>
    <w:rsid w:val="00F4426E"/>
    <w:rsid w:val="00F4446B"/>
    <w:rsid w:val="00F509AF"/>
    <w:rsid w:val="00F619B3"/>
    <w:rsid w:val="00F62DD4"/>
    <w:rsid w:val="00F643AE"/>
    <w:rsid w:val="00F7017B"/>
    <w:rsid w:val="00F72414"/>
    <w:rsid w:val="00F73DC3"/>
    <w:rsid w:val="00F74921"/>
    <w:rsid w:val="00F85B75"/>
    <w:rsid w:val="00F9009E"/>
    <w:rsid w:val="00F91953"/>
    <w:rsid w:val="00F92A6C"/>
    <w:rsid w:val="00F94C12"/>
    <w:rsid w:val="00FB69EE"/>
    <w:rsid w:val="00FC1C62"/>
    <w:rsid w:val="00FD0E94"/>
    <w:rsid w:val="00FD74C6"/>
    <w:rsid w:val="00FE6156"/>
    <w:rsid w:val="00FF0C20"/>
    <w:rsid w:val="00FF10B3"/>
    <w:rsid w:val="00FF3B6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E0F4DB-50E1-42F8-A648-4C2A00C3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C1"/>
    <w:pPr>
      <w:widowControl w:val="0"/>
      <w:spacing w:line="240" w:lineRule="atLeast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7A6931"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har"/>
    <w:qFormat/>
    <w:rsid w:val="007A6931"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rsid w:val="007A693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A693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A6931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A69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A693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A693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A693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693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6931"/>
    <w:pPr>
      <w:spacing w:before="360" w:after="360" w:line="240" w:lineRule="auto"/>
      <w:jc w:val="center"/>
    </w:pPr>
    <w:rPr>
      <w:b/>
      <w:sz w:val="36"/>
    </w:rPr>
  </w:style>
  <w:style w:type="paragraph" w:styleId="Subttulo">
    <w:name w:val="Subtitle"/>
    <w:basedOn w:val="Normal"/>
    <w:link w:val="SubttuloChar"/>
    <w:qFormat/>
    <w:rsid w:val="007A6931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7A6931"/>
    <w:pPr>
      <w:ind w:left="900" w:hanging="900"/>
    </w:pPr>
  </w:style>
  <w:style w:type="paragraph" w:styleId="Sumrio1">
    <w:name w:val="toc 1"/>
    <w:basedOn w:val="Normal"/>
    <w:next w:val="Normal"/>
    <w:uiPriority w:val="39"/>
    <w:rsid w:val="007A693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7A693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7A693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rsid w:val="007A693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7A693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A6931"/>
  </w:style>
  <w:style w:type="paragraph" w:customStyle="1" w:styleId="Bullet1">
    <w:name w:val="Bullet1"/>
    <w:basedOn w:val="Normal"/>
    <w:rsid w:val="007A6931"/>
    <w:pPr>
      <w:ind w:left="720" w:hanging="432"/>
    </w:pPr>
  </w:style>
  <w:style w:type="paragraph" w:customStyle="1" w:styleId="Bullet2">
    <w:name w:val="Bullet2"/>
    <w:basedOn w:val="Normal"/>
    <w:rsid w:val="007A693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A6931"/>
    <w:pPr>
      <w:keepLines/>
      <w:spacing w:after="120"/>
    </w:pPr>
  </w:style>
  <w:style w:type="paragraph" w:styleId="Corpodetexto">
    <w:name w:val="Body Text"/>
    <w:basedOn w:val="Normal"/>
    <w:semiHidden/>
    <w:rsid w:val="007A693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7A6931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7A693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7A69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A69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A6931"/>
    <w:pPr>
      <w:spacing w:before="80" w:line="240" w:lineRule="auto"/>
    </w:pPr>
  </w:style>
  <w:style w:type="paragraph" w:customStyle="1" w:styleId="Paragraph3">
    <w:name w:val="Paragraph3"/>
    <w:basedOn w:val="Normal"/>
    <w:rsid w:val="007A693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7A6931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semiHidden/>
    <w:rsid w:val="007A6931"/>
    <w:pPr>
      <w:ind w:left="600"/>
    </w:pPr>
  </w:style>
  <w:style w:type="paragraph" w:styleId="Sumrio5">
    <w:name w:val="toc 5"/>
    <w:basedOn w:val="Normal"/>
    <w:next w:val="Normal"/>
    <w:semiHidden/>
    <w:rsid w:val="007A6931"/>
    <w:pPr>
      <w:ind w:left="800"/>
    </w:pPr>
  </w:style>
  <w:style w:type="paragraph" w:styleId="Sumrio6">
    <w:name w:val="toc 6"/>
    <w:basedOn w:val="Normal"/>
    <w:next w:val="Normal"/>
    <w:semiHidden/>
    <w:rsid w:val="007A6931"/>
    <w:pPr>
      <w:ind w:left="1000"/>
    </w:pPr>
  </w:style>
  <w:style w:type="paragraph" w:styleId="Sumrio7">
    <w:name w:val="toc 7"/>
    <w:basedOn w:val="Normal"/>
    <w:next w:val="Normal"/>
    <w:semiHidden/>
    <w:rsid w:val="007A6931"/>
    <w:pPr>
      <w:ind w:left="1200"/>
    </w:pPr>
  </w:style>
  <w:style w:type="paragraph" w:styleId="Sumrio8">
    <w:name w:val="toc 8"/>
    <w:basedOn w:val="Normal"/>
    <w:next w:val="Normal"/>
    <w:semiHidden/>
    <w:rsid w:val="007A6931"/>
    <w:pPr>
      <w:ind w:left="1400"/>
    </w:pPr>
  </w:style>
  <w:style w:type="paragraph" w:styleId="Sumrio9">
    <w:name w:val="toc 9"/>
    <w:basedOn w:val="Normal"/>
    <w:next w:val="Normal"/>
    <w:semiHidden/>
    <w:rsid w:val="007A6931"/>
    <w:pPr>
      <w:ind w:left="1600"/>
    </w:pPr>
  </w:style>
  <w:style w:type="paragraph" w:styleId="Corpodetexto2">
    <w:name w:val="Body Text 2"/>
    <w:basedOn w:val="Normal"/>
    <w:semiHidden/>
    <w:rsid w:val="007A6931"/>
    <w:rPr>
      <w:i/>
      <w:color w:val="0000FF"/>
    </w:rPr>
  </w:style>
  <w:style w:type="paragraph" w:styleId="Recuodecorpodetexto">
    <w:name w:val="Body Text Indent"/>
    <w:basedOn w:val="Normal"/>
    <w:semiHidden/>
    <w:rsid w:val="007A69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A693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7A6931"/>
    <w:pPr>
      <w:widowControl/>
      <w:tabs>
        <w:tab w:val="left" w:pos="720"/>
        <w:tab w:val="num" w:pos="1440"/>
      </w:tabs>
      <w:spacing w:before="120" w:line="240" w:lineRule="auto"/>
      <w:ind w:left="720" w:right="360" w:hanging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DA5A64"/>
    <w:pPr>
      <w:spacing w:before="120" w:after="120"/>
    </w:pPr>
    <w:rPr>
      <w:i/>
      <w:color w:val="0000FF"/>
    </w:rPr>
  </w:style>
  <w:style w:type="character" w:styleId="Hyperlink">
    <w:name w:val="Hyperlink"/>
    <w:basedOn w:val="Fontepargpadro"/>
    <w:uiPriority w:val="99"/>
    <w:rsid w:val="007A6931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7A6931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7A6931"/>
    <w:rPr>
      <w:b/>
      <w:bCs/>
    </w:rPr>
  </w:style>
  <w:style w:type="paragraph" w:customStyle="1" w:styleId="template">
    <w:name w:val="template"/>
    <w:basedOn w:val="Normal"/>
    <w:rsid w:val="007A6931"/>
    <w:pPr>
      <w:widowControl/>
      <w:spacing w:line="240" w:lineRule="exact"/>
    </w:pPr>
    <w:rPr>
      <w:i/>
      <w:lang w:eastAsia="pt-BR"/>
    </w:rPr>
  </w:style>
  <w:style w:type="paragraph" w:customStyle="1" w:styleId="Requisito">
    <w:name w:val="Requisito"/>
    <w:basedOn w:val="Corpodetexto"/>
    <w:rsid w:val="007A6931"/>
    <w:pPr>
      <w:numPr>
        <w:numId w:val="2"/>
      </w:numPr>
    </w:pPr>
  </w:style>
  <w:style w:type="paragraph" w:customStyle="1" w:styleId="infoblue0">
    <w:name w:val="infoblue"/>
    <w:basedOn w:val="Normal"/>
    <w:rsid w:val="007A6931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balo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A6016B"/>
  </w:style>
  <w:style w:type="character" w:customStyle="1" w:styleId="CabealhoChar">
    <w:name w:val="Cabeçalho Char"/>
    <w:basedOn w:val="Fontepargpadro"/>
    <w:link w:val="Cabealho"/>
    <w:rsid w:val="003C6097"/>
    <w:rPr>
      <w:lang w:eastAsia="en-US"/>
    </w:rPr>
  </w:style>
  <w:style w:type="character" w:styleId="TtulodoLivro">
    <w:name w:val="Book Title"/>
    <w:basedOn w:val="Fontepargpadro"/>
    <w:uiPriority w:val="33"/>
    <w:qFormat/>
    <w:rsid w:val="003C6097"/>
    <w:rPr>
      <w:b/>
      <w:bCs/>
      <w:smallCaps/>
      <w:spacing w:val="5"/>
    </w:rPr>
  </w:style>
  <w:style w:type="character" w:customStyle="1" w:styleId="InfoBlueChar">
    <w:name w:val="InfoBlue Char"/>
    <w:basedOn w:val="Fontepargpadro"/>
    <w:link w:val="InfoBlue"/>
    <w:rsid w:val="003C6097"/>
    <w:rPr>
      <w:i/>
      <w:color w:val="0000FF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B20D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B20D0"/>
    <w:rPr>
      <w:sz w:val="16"/>
      <w:szCs w:val="16"/>
      <w:lang w:eastAsia="en-US"/>
    </w:rPr>
  </w:style>
  <w:style w:type="character" w:customStyle="1" w:styleId="RodapChar">
    <w:name w:val="Rodapé Char"/>
    <w:basedOn w:val="Fontepargpadro"/>
    <w:link w:val="Rodap"/>
    <w:rsid w:val="0014244F"/>
    <w:rPr>
      <w:lang w:eastAsia="en-US"/>
    </w:rPr>
  </w:style>
  <w:style w:type="character" w:customStyle="1" w:styleId="SubttuloChar">
    <w:name w:val="Subtítulo Char"/>
    <w:basedOn w:val="Fontepargpadro"/>
    <w:link w:val="Subttulo"/>
    <w:rsid w:val="00DE1C41"/>
    <w:rPr>
      <w:rFonts w:ascii="Arial" w:hAnsi="Arial"/>
      <w:i/>
      <w:sz w:val="36"/>
      <w:lang w:val="en-AU" w:eastAsia="en-US"/>
    </w:rPr>
  </w:style>
  <w:style w:type="paragraph" w:customStyle="1" w:styleId="texto">
    <w:name w:val="texto"/>
    <w:basedOn w:val="Normal"/>
    <w:rsid w:val="00E770F3"/>
    <w:pPr>
      <w:tabs>
        <w:tab w:val="left" w:pos="567"/>
      </w:tabs>
      <w:spacing w:before="60" w:line="240" w:lineRule="auto"/>
      <w:ind w:left="964"/>
    </w:pPr>
    <w:rPr>
      <w:sz w:val="22"/>
      <w:lang w:eastAsia="pt-BR"/>
    </w:rPr>
  </w:style>
  <w:style w:type="table" w:styleId="Tabelacomgrade">
    <w:name w:val="Table Grid"/>
    <w:basedOn w:val="Tabelanormal"/>
    <w:uiPriority w:val="59"/>
    <w:rsid w:val="00E770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8656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935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9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92"/>
    <w:rPr>
      <w:rFonts w:ascii="Verdana" w:hAnsi="Verdan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92"/>
    <w:rPr>
      <w:rFonts w:ascii="Verdana" w:hAnsi="Verdana"/>
      <w:b/>
      <w:bCs/>
      <w:lang w:eastAsia="en-US"/>
    </w:rPr>
  </w:style>
  <w:style w:type="character" w:customStyle="1" w:styleId="Ttulo2Char">
    <w:name w:val="Título 2 Char"/>
    <w:basedOn w:val="Fontepargpadro"/>
    <w:link w:val="Ttulo2"/>
    <w:rsid w:val="00CF2C36"/>
    <w:rPr>
      <w:rFonts w:ascii="Arial" w:hAnsi="Arial"/>
      <w:b/>
      <w:sz w:val="24"/>
      <w:lang w:eastAsia="en-US"/>
    </w:rPr>
  </w:style>
  <w:style w:type="paragraph" w:customStyle="1" w:styleId="Normal1">
    <w:name w:val="Normal 1"/>
    <w:basedOn w:val="Normal"/>
    <w:next w:val="Normal"/>
    <w:rsid w:val="00563E4D"/>
    <w:pPr>
      <w:widowControl/>
      <w:numPr>
        <w:numId w:val="17"/>
      </w:numPr>
      <w:spacing w:line="240" w:lineRule="auto"/>
    </w:pPr>
    <w:rPr>
      <w:spacing w:val="10"/>
      <w:sz w:val="18"/>
      <w:lang w:eastAsia="pt-BR"/>
    </w:rPr>
  </w:style>
  <w:style w:type="paragraph" w:customStyle="1" w:styleId="Texto0">
    <w:name w:val="Texto"/>
    <w:basedOn w:val="Cabealho"/>
    <w:rsid w:val="00563E4D"/>
    <w:pPr>
      <w:widowControl/>
      <w:tabs>
        <w:tab w:val="clear" w:pos="4320"/>
        <w:tab w:val="clear" w:pos="8640"/>
      </w:tabs>
      <w:spacing w:line="360" w:lineRule="auto"/>
    </w:pPr>
    <w:rPr>
      <w:rFonts w:cs="Arial"/>
      <w:iCs/>
      <w:color w:val="000000"/>
      <w:spacing w:val="1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Documento_do_Microsoft_Word2.doc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Documento_do_Microsoft_Word1.docx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RUP\Templates\rup_wd_tmpl\req\rup_sr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5F22-7C1F-45FF-AA51-6FA69D10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4440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Suplementares</vt:lpstr>
    </vt:vector>
  </TitlesOfParts>
  <Company>FAPESP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Suplementares</dc:title>
  <dc:subject>Nome do Projeto</dc:subject>
  <dc:creator>Cecilia</dc:creator>
  <cp:keywords/>
  <dc:description/>
  <cp:lastModifiedBy>CARLOS EDUARDO FERREIRA DA SILVA</cp:lastModifiedBy>
  <cp:revision>19</cp:revision>
  <cp:lastPrinted>2011-07-29T15:24:00Z</cp:lastPrinted>
  <dcterms:created xsi:type="dcterms:W3CDTF">2012-05-04T12:42:00Z</dcterms:created>
  <dcterms:modified xsi:type="dcterms:W3CDTF">2020-01-17T17:33:00Z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1.0.0</vt:lpwstr>
  </property>
  <property fmtid="{D5CDD505-2E9C-101B-9397-08002B2CF9AE}" pid="3" name="Instituição">
    <vt:lpwstr>ASPERCOM</vt:lpwstr>
  </property>
</Properties>
</file>