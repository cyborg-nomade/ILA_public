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74" w:rsidRDefault="006A1C06" w:rsidP="00015D75">
      <w:pPr>
        <w:pStyle w:val="Ttulo"/>
        <w:jc w:val="right"/>
      </w:pPr>
      <w:bookmarkStart w:id="0" w:name="_GoBack"/>
      <w:bookmarkEnd w:id="0"/>
      <w:r>
        <w:t>Projeto Modelo</w:t>
      </w:r>
    </w:p>
    <w:p w:rsidR="00DE1C41" w:rsidRPr="00DE1C41" w:rsidRDefault="00DE1C41" w:rsidP="00DE1C41"/>
    <w:p w:rsidR="003E1574" w:rsidRPr="003C6097" w:rsidRDefault="003E1219" w:rsidP="005B20D0">
      <w:pPr>
        <w:pStyle w:val="Ttulo"/>
        <w:spacing w:before="0" w:after="0"/>
        <w:ind w:left="72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E1574" w:rsidRPr="003C6097">
        <w:t xml:space="preserve">Especificação de Requisitos </w:t>
      </w:r>
      <w:r w:rsidR="005B20D0">
        <w:t>Suplementares</w:t>
      </w:r>
      <w:r>
        <w:fldChar w:fldCharType="end"/>
      </w:r>
      <w:r w:rsidR="003E1574" w:rsidRPr="003C6097">
        <w:t xml:space="preserve"> </w:t>
      </w:r>
    </w:p>
    <w:p w:rsidR="003E1574" w:rsidRPr="003C6097" w:rsidRDefault="003E1574" w:rsidP="003C6097"/>
    <w:p w:rsidR="003E1574" w:rsidRPr="003C6097" w:rsidRDefault="003E1574" w:rsidP="005B20D0">
      <w:pPr>
        <w:pStyle w:val="Ttulo"/>
        <w:jc w:val="right"/>
        <w:rPr>
          <w:sz w:val="28"/>
        </w:rPr>
      </w:pPr>
      <w:r w:rsidRPr="003C6097">
        <w:rPr>
          <w:sz w:val="28"/>
        </w:rPr>
        <w:t>Versão 1.</w:t>
      </w:r>
      <w:r w:rsidR="006A1C06">
        <w:rPr>
          <w:sz w:val="28"/>
        </w:rPr>
        <w:t>0</w:t>
      </w:r>
    </w:p>
    <w:p w:rsidR="003E1574" w:rsidRPr="003C6097" w:rsidRDefault="003E1574" w:rsidP="003C6097"/>
    <w:p w:rsidR="003E1574" w:rsidRPr="003C6097" w:rsidRDefault="003E1574" w:rsidP="003C6097">
      <w:pPr>
        <w:pStyle w:val="InfoBlue"/>
      </w:pPr>
    </w:p>
    <w:p w:rsidR="003E1574" w:rsidRPr="003C6097" w:rsidRDefault="003E1574" w:rsidP="003C6097">
      <w:pPr>
        <w:pStyle w:val="InfoBlue"/>
      </w:pPr>
      <w:r w:rsidRPr="003C6097">
        <w:t xml:space="preserve"> </w:t>
      </w:r>
    </w:p>
    <w:p w:rsidR="003E1574" w:rsidRPr="003C6097" w:rsidRDefault="003E1574" w:rsidP="003C6097">
      <w:pPr>
        <w:pStyle w:val="Corpodetexto"/>
      </w:pPr>
    </w:p>
    <w:p w:rsidR="003E1574" w:rsidRPr="003C6097" w:rsidRDefault="003E1574" w:rsidP="003C6097">
      <w:pPr>
        <w:pStyle w:val="Corpodetexto"/>
        <w:sectPr w:rsidR="003E1574" w:rsidRPr="003C609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E1574" w:rsidRPr="003C6097" w:rsidRDefault="003E1574" w:rsidP="005B20D0">
      <w:pPr>
        <w:pStyle w:val="Ttulo"/>
      </w:pPr>
      <w:r w:rsidRPr="003C6097"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E1574" w:rsidRPr="003C6097"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Data</w:t>
            </w:r>
          </w:p>
        </w:tc>
        <w:tc>
          <w:tcPr>
            <w:tcW w:w="1152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rPr>
                <w:b/>
              </w:rPr>
            </w:pPr>
            <w:r w:rsidRPr="003C6097">
              <w:rPr>
                <w:b/>
              </w:rPr>
              <w:t>Autor</w:t>
            </w:r>
          </w:p>
        </w:tc>
      </w:tr>
      <w:tr w:rsidR="003E1574" w:rsidRPr="003C6097" w:rsidTr="00D748F9">
        <w:trPr>
          <w:trHeight w:val="340"/>
        </w:trPr>
        <w:tc>
          <w:tcPr>
            <w:tcW w:w="2304" w:type="dxa"/>
            <w:vAlign w:val="center"/>
          </w:tcPr>
          <w:p w:rsidR="003E1574" w:rsidRPr="003C6097" w:rsidRDefault="006A1C06" w:rsidP="006A1C06">
            <w:pPr>
              <w:pStyle w:val="Tabletext"/>
              <w:spacing w:after="0" w:line="240" w:lineRule="auto"/>
            </w:pPr>
            <w:r>
              <w:t>01</w:t>
            </w:r>
            <w:r w:rsidR="00DE1C41">
              <w:t>/</w:t>
            </w:r>
            <w:r>
              <w:t>01/2012</w:t>
            </w:r>
          </w:p>
        </w:tc>
        <w:tc>
          <w:tcPr>
            <w:tcW w:w="1152" w:type="dxa"/>
            <w:vAlign w:val="center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  <w:r w:rsidRPr="003C6097">
              <w:t>1.0</w:t>
            </w:r>
          </w:p>
        </w:tc>
        <w:tc>
          <w:tcPr>
            <w:tcW w:w="3744" w:type="dxa"/>
            <w:vAlign w:val="center"/>
          </w:tcPr>
          <w:p w:rsidR="003E1574" w:rsidRPr="003C6097" w:rsidRDefault="00D748F9" w:rsidP="003C6097">
            <w:pPr>
              <w:pStyle w:val="Tabletext"/>
              <w:spacing w:after="0" w:line="240" w:lineRule="auto"/>
            </w:pPr>
            <w:r w:rsidRPr="003C6097">
              <w:t>Versão Inicial do Documento</w:t>
            </w:r>
          </w:p>
        </w:tc>
        <w:tc>
          <w:tcPr>
            <w:tcW w:w="2304" w:type="dxa"/>
            <w:vAlign w:val="center"/>
          </w:tcPr>
          <w:p w:rsidR="003E1574" w:rsidRPr="003C6097" w:rsidRDefault="00DE1C41" w:rsidP="003C6097">
            <w:pPr>
              <w:pStyle w:val="Tabletext"/>
              <w:spacing w:after="0" w:line="240" w:lineRule="auto"/>
            </w:pPr>
            <w:r>
              <w:t>Carlos Ferreira</w:t>
            </w:r>
          </w:p>
        </w:tc>
      </w:tr>
      <w:tr w:rsidR="003E1574" w:rsidRPr="003C6097" w:rsidTr="00D748F9">
        <w:trPr>
          <w:trHeight w:val="340"/>
        </w:trPr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3E1574" w:rsidRPr="003C6097" w:rsidRDefault="003E1574" w:rsidP="003C6097">
            <w:pPr>
              <w:pStyle w:val="Tabletext"/>
              <w:spacing w:after="0" w:line="240" w:lineRule="auto"/>
            </w:pPr>
          </w:p>
        </w:tc>
      </w:tr>
      <w:tr w:rsidR="00015D75" w:rsidRPr="003C6097" w:rsidTr="00D748F9">
        <w:trPr>
          <w:trHeight w:val="340"/>
        </w:trPr>
        <w:tc>
          <w:tcPr>
            <w:tcW w:w="2304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015D75" w:rsidRPr="003C6097" w:rsidRDefault="00015D75" w:rsidP="0082486E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015D75" w:rsidRPr="003C6097" w:rsidRDefault="00015D75" w:rsidP="0082486E">
            <w:pPr>
              <w:pStyle w:val="Tabletext"/>
              <w:spacing w:after="0" w:line="240" w:lineRule="auto"/>
            </w:pPr>
          </w:p>
        </w:tc>
      </w:tr>
      <w:tr w:rsidR="00015D75" w:rsidRPr="003C6097" w:rsidTr="00D748F9">
        <w:trPr>
          <w:trHeight w:val="340"/>
        </w:trPr>
        <w:tc>
          <w:tcPr>
            <w:tcW w:w="2304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015D75" w:rsidRPr="003C6097" w:rsidRDefault="00015D75" w:rsidP="003C6097">
            <w:pPr>
              <w:pStyle w:val="Tabletext"/>
              <w:spacing w:after="0" w:line="240" w:lineRule="auto"/>
            </w:pPr>
          </w:p>
        </w:tc>
      </w:tr>
      <w:tr w:rsidR="00C93810" w:rsidRPr="003C6097" w:rsidTr="00D748F9">
        <w:trPr>
          <w:trHeight w:val="340"/>
        </w:trPr>
        <w:tc>
          <w:tcPr>
            <w:tcW w:w="2304" w:type="dxa"/>
          </w:tcPr>
          <w:p w:rsidR="00C93810" w:rsidRDefault="00C93810" w:rsidP="003C6097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C93810" w:rsidRDefault="00C93810" w:rsidP="003C6097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C93810" w:rsidRDefault="00C93810" w:rsidP="003C6097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C93810" w:rsidRPr="003C6097" w:rsidRDefault="00C93810" w:rsidP="00C93810">
            <w:pPr>
              <w:pStyle w:val="Tabletext"/>
              <w:spacing w:after="0" w:line="240" w:lineRule="auto"/>
            </w:pPr>
          </w:p>
        </w:tc>
      </w:tr>
      <w:tr w:rsidR="00366A8E" w:rsidRPr="003C6097" w:rsidTr="00D748F9">
        <w:trPr>
          <w:trHeight w:val="340"/>
        </w:trPr>
        <w:tc>
          <w:tcPr>
            <w:tcW w:w="2304" w:type="dxa"/>
          </w:tcPr>
          <w:p w:rsidR="00366A8E" w:rsidRPr="003C6097" w:rsidRDefault="00366A8E" w:rsidP="00BA0959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366A8E" w:rsidRPr="003C6097" w:rsidRDefault="00366A8E" w:rsidP="00BA0959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366A8E" w:rsidRPr="003C6097" w:rsidRDefault="00366A8E" w:rsidP="00BA0959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366A8E" w:rsidRPr="003C6097" w:rsidRDefault="00366A8E" w:rsidP="00BA0959">
            <w:pPr>
              <w:pStyle w:val="Tabletext"/>
              <w:spacing w:after="0" w:line="240" w:lineRule="auto"/>
            </w:pPr>
          </w:p>
        </w:tc>
      </w:tr>
      <w:tr w:rsidR="00CC753C" w:rsidRPr="003C6097" w:rsidTr="00D748F9">
        <w:trPr>
          <w:trHeight w:val="340"/>
        </w:trPr>
        <w:tc>
          <w:tcPr>
            <w:tcW w:w="2304" w:type="dxa"/>
          </w:tcPr>
          <w:p w:rsidR="00CC753C" w:rsidRDefault="00CC753C" w:rsidP="00BA0959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CC753C" w:rsidRDefault="00CC753C" w:rsidP="00BA0959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CC753C" w:rsidRPr="003C6097" w:rsidRDefault="00CC753C" w:rsidP="009F7DFE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CC753C" w:rsidRPr="003C6097" w:rsidRDefault="00CC753C" w:rsidP="009F7DFE">
            <w:pPr>
              <w:pStyle w:val="Tabletext"/>
              <w:spacing w:after="0" w:line="240" w:lineRule="auto"/>
            </w:pPr>
          </w:p>
        </w:tc>
      </w:tr>
      <w:tr w:rsidR="00394226" w:rsidRPr="003C6097" w:rsidTr="00D748F9">
        <w:trPr>
          <w:trHeight w:val="340"/>
        </w:trPr>
        <w:tc>
          <w:tcPr>
            <w:tcW w:w="2304" w:type="dxa"/>
          </w:tcPr>
          <w:p w:rsidR="00394226" w:rsidRPr="003C6097" w:rsidRDefault="00394226" w:rsidP="00394226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394226" w:rsidRPr="003C6097" w:rsidRDefault="00394226" w:rsidP="001473E3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394226" w:rsidRPr="003C6097" w:rsidRDefault="00394226" w:rsidP="001473E3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394226" w:rsidRPr="003C6097" w:rsidRDefault="00394226" w:rsidP="001473E3">
            <w:pPr>
              <w:pStyle w:val="Tabletext"/>
              <w:spacing w:after="0" w:line="240" w:lineRule="auto"/>
            </w:pPr>
          </w:p>
        </w:tc>
      </w:tr>
      <w:tr w:rsidR="000A0BB6" w:rsidRPr="003C6097" w:rsidTr="00D748F9">
        <w:trPr>
          <w:trHeight w:val="340"/>
        </w:trPr>
        <w:tc>
          <w:tcPr>
            <w:tcW w:w="2304" w:type="dxa"/>
          </w:tcPr>
          <w:p w:rsidR="000A0BB6" w:rsidRDefault="000A0BB6" w:rsidP="00394226">
            <w:pPr>
              <w:pStyle w:val="Tabletext"/>
              <w:spacing w:after="0" w:line="240" w:lineRule="auto"/>
            </w:pPr>
          </w:p>
        </w:tc>
        <w:tc>
          <w:tcPr>
            <w:tcW w:w="1152" w:type="dxa"/>
          </w:tcPr>
          <w:p w:rsidR="000A0BB6" w:rsidRDefault="000A0BB6" w:rsidP="001473E3">
            <w:pPr>
              <w:pStyle w:val="Tabletext"/>
              <w:spacing w:after="0" w:line="240" w:lineRule="auto"/>
            </w:pPr>
          </w:p>
        </w:tc>
        <w:tc>
          <w:tcPr>
            <w:tcW w:w="3744" w:type="dxa"/>
          </w:tcPr>
          <w:p w:rsidR="000A0BB6" w:rsidRDefault="000A0BB6" w:rsidP="001473E3">
            <w:pPr>
              <w:pStyle w:val="Tabletext"/>
              <w:spacing w:after="0" w:line="240" w:lineRule="auto"/>
            </w:pPr>
          </w:p>
        </w:tc>
        <w:tc>
          <w:tcPr>
            <w:tcW w:w="2304" w:type="dxa"/>
          </w:tcPr>
          <w:p w:rsidR="000A0BB6" w:rsidRPr="003C6097" w:rsidRDefault="000A0BB6" w:rsidP="009A236A">
            <w:pPr>
              <w:pStyle w:val="Tabletext"/>
              <w:spacing w:after="0" w:line="240" w:lineRule="auto"/>
            </w:pPr>
          </w:p>
        </w:tc>
      </w:tr>
    </w:tbl>
    <w:p w:rsidR="003E1574" w:rsidRPr="003C6097" w:rsidRDefault="003E1574" w:rsidP="003C6097">
      <w:pPr>
        <w:pStyle w:val="infoblue0"/>
        <w:ind w:left="0"/>
      </w:pPr>
    </w:p>
    <w:p w:rsidR="003E1574" w:rsidRPr="003C6097" w:rsidRDefault="003E1574" w:rsidP="005B20D0">
      <w:pPr>
        <w:pStyle w:val="Ttulo"/>
      </w:pPr>
      <w:r w:rsidRPr="003C6097">
        <w:br w:type="page"/>
      </w:r>
      <w:r w:rsidRPr="003C6097">
        <w:lastRenderedPageBreak/>
        <w:t>Tabela de Conteúdo</w:t>
      </w:r>
    </w:p>
    <w:p w:rsidR="00D30081" w:rsidRDefault="008A5DD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3C6097">
        <w:rPr>
          <w:b/>
          <w:sz w:val="22"/>
        </w:rPr>
        <w:fldChar w:fldCharType="begin"/>
      </w:r>
      <w:r w:rsidR="005C778B" w:rsidRPr="003C6097">
        <w:rPr>
          <w:b/>
        </w:rPr>
        <w:instrText xml:space="preserve"> TOC \o "1-3" \h \z </w:instrText>
      </w:r>
      <w:r w:rsidRPr="003C6097">
        <w:rPr>
          <w:b/>
          <w:sz w:val="22"/>
        </w:rPr>
        <w:fldChar w:fldCharType="separate"/>
      </w:r>
      <w:hyperlink w:anchor="_Toc315337787" w:history="1">
        <w:r w:rsidR="00D30081" w:rsidRPr="00880D2D">
          <w:rPr>
            <w:rStyle w:val="Hyperlink"/>
            <w:noProof/>
          </w:rPr>
          <w:t>1.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Introdução</w:t>
        </w:r>
        <w:r w:rsidR="00D300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88" w:history="1">
        <w:r w:rsidR="00D30081" w:rsidRPr="00880D2D">
          <w:rPr>
            <w:rStyle w:val="Hyperlink"/>
            <w:rFonts w:cs="Arial"/>
            <w:noProof/>
          </w:rPr>
          <w:t>1.1.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rFonts w:cs="Arial"/>
            <w:noProof/>
          </w:rPr>
          <w:t>Referências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_Toc315337788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89" w:history="1">
        <w:r w:rsidR="00D30081" w:rsidRPr="00880D2D">
          <w:rPr>
            <w:rStyle w:val="Hyperlink"/>
            <w:noProof/>
          </w:rPr>
          <w:t>2.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Requisitos Não Funcionais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_Toc315337789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0" w:history="1">
        <w:r w:rsidR="00D30081" w:rsidRPr="00880D2D">
          <w:rPr>
            <w:rStyle w:val="Hyperlink"/>
            <w:noProof/>
          </w:rPr>
          <w:t>2.1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Disponibilidade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_Toc315337790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1" w:history="1">
        <w:r w:rsidR="00D30081" w:rsidRPr="00880D2D">
          <w:rPr>
            <w:rStyle w:val="Hyperlink"/>
            <w:noProof/>
          </w:rPr>
          <w:t>2.2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Confiabilidade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_Toc315337791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2" w:history="1">
        <w:r w:rsidR="00D30081" w:rsidRPr="00880D2D">
          <w:rPr>
            <w:rStyle w:val="Hyperlink"/>
            <w:noProof/>
          </w:rPr>
          <w:t>2.3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Desempenho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_Toc315337792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3" w:history="1">
        <w:r w:rsidR="00D30081" w:rsidRPr="00880D2D">
          <w:rPr>
            <w:rStyle w:val="Hyperlink"/>
            <w:noProof/>
          </w:rPr>
          <w:t>2.4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Portabilidade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_Toc315337793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4" w:history="1">
        <w:r w:rsidR="00D30081" w:rsidRPr="00880D2D">
          <w:rPr>
            <w:rStyle w:val="Hyperlink"/>
            <w:noProof/>
          </w:rPr>
          <w:t>2.5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Usabilidade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_Toc315337794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5" w:history="1">
        <w:r w:rsidR="00D30081" w:rsidRPr="00880D2D">
          <w:rPr>
            <w:rStyle w:val="Hyperlink"/>
            <w:noProof/>
          </w:rPr>
          <w:t>2.6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Ambiente Operacional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_Toc315337795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6" w:history="1">
        <w:r w:rsidR="00D30081" w:rsidRPr="00880D2D">
          <w:rPr>
            <w:rStyle w:val="Hyperlink"/>
            <w:noProof/>
          </w:rPr>
          <w:t>2.7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Segurança e Controle de Acesso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_Toc315337796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7" w:history="1">
        <w:r w:rsidR="00D30081" w:rsidRPr="00880D2D">
          <w:rPr>
            <w:rStyle w:val="Hyperlink"/>
            <w:noProof/>
          </w:rPr>
          <w:t>2.8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 de Software e Hardware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_Toc315337797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7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8" w:history="1">
        <w:r w:rsidR="00D30081" w:rsidRPr="00880D2D">
          <w:rPr>
            <w:rStyle w:val="Hyperlink"/>
            <w:noProof/>
          </w:rPr>
          <w:t>3.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Interfaces do Sistema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_Toc315337798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8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799" w:history="1">
        <w:r w:rsidR="00D30081" w:rsidRPr="00880D2D">
          <w:rPr>
            <w:rStyle w:val="Hyperlink"/>
            <w:noProof/>
          </w:rPr>
          <w:t>3.1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 com o usuário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_Toc315337799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8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0" w:history="1">
        <w:r w:rsidR="00D30081" w:rsidRPr="00880D2D">
          <w:rPr>
            <w:rStyle w:val="Hyperlink"/>
            <w:noProof/>
          </w:rPr>
          <w:t>3.1.1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Look &amp; Feel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_Toc315337800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8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1" w:history="1">
        <w:r w:rsidR="00D30081" w:rsidRPr="00880D2D">
          <w:rPr>
            <w:rStyle w:val="Hyperlink"/>
            <w:noProof/>
          </w:rPr>
          <w:t>3.1.2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Requisitos de Layout e Navegação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_Toc315337801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8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2" w:history="1">
        <w:r w:rsidR="00D30081" w:rsidRPr="00880D2D">
          <w:rPr>
            <w:rStyle w:val="Hyperlink"/>
            <w:noProof/>
          </w:rPr>
          <w:t>3.1.3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Consistência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_Toc315337802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10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3" w:history="1">
        <w:r w:rsidR="00D30081" w:rsidRPr="00880D2D">
          <w:rPr>
            <w:rStyle w:val="Hyperlink"/>
            <w:noProof/>
          </w:rPr>
          <w:t>3.1.4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Requisitos de personalização e customização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_Toc315337803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4" w:history="1">
        <w:r w:rsidR="00D30081" w:rsidRPr="00880D2D">
          <w:rPr>
            <w:rStyle w:val="Hyperlink"/>
            <w:noProof/>
          </w:rPr>
          <w:t>3.2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Interfaces Externas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_Toc315337804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5" w:history="1">
        <w:r w:rsidR="00D30081" w:rsidRPr="00880D2D">
          <w:rPr>
            <w:rStyle w:val="Hyperlink"/>
            <w:noProof/>
          </w:rPr>
          <w:t>3.2.1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Interfaces de Software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_Toc315337805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6" w:history="1">
        <w:r w:rsidR="00D30081" w:rsidRPr="00880D2D">
          <w:rPr>
            <w:rStyle w:val="Hyperlink"/>
            <w:noProof/>
          </w:rPr>
          <w:t>3.2.2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Interfaces de Hardware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_Toc315337806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7" w:history="1">
        <w:r w:rsidR="00D30081" w:rsidRPr="00880D2D">
          <w:rPr>
            <w:rStyle w:val="Hyperlink"/>
            <w:noProof/>
          </w:rPr>
          <w:t>3.2.3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Interfaces de Comunicação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_Toc315337807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8" w:history="1">
        <w:r w:rsidR="00D30081" w:rsidRPr="00880D2D">
          <w:rPr>
            <w:rStyle w:val="Hyperlink"/>
            <w:noProof/>
          </w:rPr>
          <w:t>4.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Regras de Negócio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_Toc315337808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09" w:history="1">
        <w:r w:rsidR="00D30081" w:rsidRPr="00880D2D">
          <w:rPr>
            <w:rStyle w:val="Hyperlink"/>
            <w:noProof/>
          </w:rPr>
          <w:t>4.1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Função (A)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_Toc315337809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0" w:history="1">
        <w:r w:rsidR="00D30081" w:rsidRPr="00880D2D">
          <w:rPr>
            <w:rStyle w:val="Hyperlink"/>
            <w:noProof/>
          </w:rPr>
          <w:t>4.2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Habilitação (B)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_Toc315337810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1" w:history="1">
        <w:r w:rsidR="00D30081" w:rsidRPr="00880D2D">
          <w:rPr>
            <w:rStyle w:val="Hyperlink"/>
            <w:noProof/>
          </w:rPr>
          <w:t>4.3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Tipo de Serviço (C)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_Toc315337811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2" w:history="1">
        <w:r w:rsidR="00D30081" w:rsidRPr="00880D2D">
          <w:rPr>
            <w:rStyle w:val="Hyperlink"/>
            <w:noProof/>
          </w:rPr>
          <w:t>4.4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Conformidade (D)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_Toc315337812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12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3" w:history="1">
        <w:r w:rsidR="00D30081" w:rsidRPr="00880D2D">
          <w:rPr>
            <w:rStyle w:val="Hyperlink"/>
            <w:noProof/>
          </w:rPr>
          <w:t>4.5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Nextel (E)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_Toc315337813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4" w:history="1">
        <w:r w:rsidR="00D30081" w:rsidRPr="00880D2D">
          <w:rPr>
            <w:rStyle w:val="Hyperlink"/>
            <w:noProof/>
          </w:rPr>
          <w:t>4.6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Grupamento de Segurança (F)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_Toc315337814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5" w:history="1">
        <w:r w:rsidR="00D30081" w:rsidRPr="00880D2D">
          <w:rPr>
            <w:rStyle w:val="Hyperlink"/>
            <w:noProof/>
          </w:rPr>
          <w:t>4.7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Posto de Serviço (G)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_Toc315337815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6" w:history="1">
        <w:r w:rsidR="00D30081" w:rsidRPr="00880D2D">
          <w:rPr>
            <w:rStyle w:val="Hyperlink"/>
            <w:noProof/>
          </w:rPr>
          <w:t>4.8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Local de Serviço (H)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_Toc315337816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7" w:history="1">
        <w:r w:rsidR="00D30081" w:rsidRPr="00880D2D">
          <w:rPr>
            <w:rStyle w:val="Hyperlink"/>
            <w:noProof/>
          </w:rPr>
          <w:t>4.9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Pessoa (I)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_Toc315337817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8" w:history="1">
        <w:r w:rsidR="00D30081" w:rsidRPr="00880D2D">
          <w:rPr>
            <w:rStyle w:val="Hyperlink"/>
            <w:noProof/>
          </w:rPr>
          <w:t>4.10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Contrato (J)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_Toc315337818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19" w:history="1">
        <w:r w:rsidR="00D30081" w:rsidRPr="00880D2D">
          <w:rPr>
            <w:rStyle w:val="Hyperlink"/>
            <w:noProof/>
          </w:rPr>
          <w:t>4.11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Controle Diário (K)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_Toc315337819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13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0" w:history="1">
        <w:r w:rsidR="00D30081" w:rsidRPr="00880D2D">
          <w:rPr>
            <w:rStyle w:val="Hyperlink"/>
            <w:noProof/>
          </w:rPr>
          <w:t>4.12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Inspeção Técnica Operacional (L)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_Toc315337820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21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1" w:history="1">
        <w:r w:rsidR="00D30081" w:rsidRPr="00880D2D">
          <w:rPr>
            <w:rStyle w:val="Hyperlink"/>
            <w:noProof/>
          </w:rPr>
          <w:t>4.13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Rádio HT (M)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_Toc315337821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2" w:history="1">
        <w:r w:rsidR="00D30081" w:rsidRPr="00880D2D">
          <w:rPr>
            <w:rStyle w:val="Hyperlink"/>
            <w:noProof/>
          </w:rPr>
          <w:t>4.14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Aprovador (N)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_Toc315337822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3" w:history="1">
        <w:r w:rsidR="00D30081" w:rsidRPr="00880D2D">
          <w:rPr>
            <w:rStyle w:val="Hyperlink"/>
            <w:noProof/>
          </w:rPr>
          <w:t>4.15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Comuns (O)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_Toc315337823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25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4" w:history="1">
        <w:r w:rsidR="00D30081" w:rsidRPr="00880D2D">
          <w:rPr>
            <w:rStyle w:val="Hyperlink"/>
            <w:noProof/>
          </w:rPr>
          <w:t>5.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Restrições do Sistema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_Toc315337824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5" w:history="1">
        <w:r w:rsidR="00D30081" w:rsidRPr="00880D2D">
          <w:rPr>
            <w:rStyle w:val="Hyperlink"/>
            <w:noProof/>
          </w:rPr>
          <w:t>6.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Conformidade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_Toc315337825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6" w:history="1">
        <w:r w:rsidR="00D30081" w:rsidRPr="00880D2D">
          <w:rPr>
            <w:rStyle w:val="Hyperlink"/>
            <w:noProof/>
          </w:rPr>
          <w:t>6.1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Licenças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_Toc315337826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7" w:history="1">
        <w:r w:rsidR="00D30081" w:rsidRPr="00880D2D">
          <w:rPr>
            <w:rStyle w:val="Hyperlink"/>
            <w:noProof/>
          </w:rPr>
          <w:t>6.2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Legal, Direitos Autorais, e Outros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_Toc315337827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8" w:history="1">
        <w:r w:rsidR="00D30081" w:rsidRPr="00880D2D">
          <w:rPr>
            <w:rStyle w:val="Hyperlink"/>
            <w:noProof/>
          </w:rPr>
          <w:t>6.3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Normas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_Toc315337828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D30081" w:rsidRDefault="003E12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15337829" w:history="1">
        <w:r w:rsidR="00D30081" w:rsidRPr="00880D2D">
          <w:rPr>
            <w:rStyle w:val="Hyperlink"/>
            <w:noProof/>
          </w:rPr>
          <w:t>7.</w:t>
        </w:r>
        <w:r w:rsidR="00D300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30081" w:rsidRPr="00880D2D">
          <w:rPr>
            <w:rStyle w:val="Hyperlink"/>
            <w:noProof/>
          </w:rPr>
          <w:t>Documentação do Sistema</w:t>
        </w:r>
        <w:r w:rsidR="00D30081">
          <w:rPr>
            <w:noProof/>
            <w:webHidden/>
          </w:rPr>
          <w:tab/>
        </w:r>
        <w:r w:rsidR="008A5DD3">
          <w:rPr>
            <w:noProof/>
            <w:webHidden/>
          </w:rPr>
          <w:fldChar w:fldCharType="begin"/>
        </w:r>
        <w:r w:rsidR="00D30081">
          <w:rPr>
            <w:noProof/>
            <w:webHidden/>
          </w:rPr>
          <w:instrText xml:space="preserve"> PAGEREF _Toc315337829 \h </w:instrText>
        </w:r>
        <w:r w:rsidR="008A5DD3">
          <w:rPr>
            <w:noProof/>
            <w:webHidden/>
          </w:rPr>
        </w:r>
        <w:r w:rsidR="008A5DD3">
          <w:rPr>
            <w:noProof/>
            <w:webHidden/>
          </w:rPr>
          <w:fldChar w:fldCharType="separate"/>
        </w:r>
        <w:r w:rsidR="00D30081">
          <w:rPr>
            <w:noProof/>
            <w:webHidden/>
          </w:rPr>
          <w:t>26</w:t>
        </w:r>
        <w:r w:rsidR="008A5DD3">
          <w:rPr>
            <w:noProof/>
            <w:webHidden/>
          </w:rPr>
          <w:fldChar w:fldCharType="end"/>
        </w:r>
      </w:hyperlink>
    </w:p>
    <w:p w:rsidR="00BC3D45" w:rsidRDefault="008A5DD3" w:rsidP="005B20D0">
      <w:pPr>
        <w:pStyle w:val="Ttulo"/>
        <w:spacing w:after="0" w:line="276" w:lineRule="auto"/>
      </w:pPr>
      <w:r w:rsidRPr="003C6097">
        <w:rPr>
          <w:rFonts w:ascii="Times New Roman" w:hAnsi="Times New Roman"/>
          <w:b w:val="0"/>
          <w:sz w:val="20"/>
        </w:rPr>
        <w:fldChar w:fldCharType="end"/>
      </w:r>
      <w:r w:rsidR="003E1574" w:rsidRPr="003C6097">
        <w:br w:type="page"/>
      </w:r>
    </w:p>
    <w:p w:rsidR="00BC3D45" w:rsidRPr="000B3C19" w:rsidRDefault="006A1C06" w:rsidP="00BC3D45">
      <w:pPr>
        <w:pStyle w:val="Ttulo"/>
        <w:spacing w:after="0"/>
      </w:pPr>
      <w:r>
        <w:lastRenderedPageBreak/>
        <w:t>Projeto Modelo</w:t>
      </w:r>
    </w:p>
    <w:p w:rsidR="00BC3D45" w:rsidRDefault="003E1219" w:rsidP="00BC3D45">
      <w:pPr>
        <w:pStyle w:val="Ttulo"/>
        <w:spacing w:before="0" w:after="0" w:line="276" w:lineRule="aut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3D45" w:rsidRPr="003C6097">
        <w:t xml:space="preserve">Especificação de Requisitos </w:t>
      </w:r>
      <w:r w:rsidR="00BC3D45">
        <w:t>Suplementares</w:t>
      </w:r>
      <w:r>
        <w:fldChar w:fldCharType="end"/>
      </w:r>
    </w:p>
    <w:p w:rsidR="005B20D0" w:rsidRDefault="005B20D0" w:rsidP="005B20D0">
      <w:pPr>
        <w:pStyle w:val="Ttulo1"/>
        <w:spacing w:before="120" w:after="60"/>
        <w:ind w:left="720" w:hanging="720"/>
      </w:pPr>
      <w:bookmarkStart w:id="1" w:name="_Toc315337787"/>
      <w:bookmarkStart w:id="2" w:name="_Toc436203377"/>
      <w:bookmarkStart w:id="3" w:name="_Toc452813577"/>
      <w:r w:rsidRPr="00966919">
        <w:t>Introdução</w:t>
      </w:r>
      <w:bookmarkEnd w:id="1"/>
    </w:p>
    <w:p w:rsidR="00B7200D" w:rsidRPr="00B7200D" w:rsidRDefault="00B7200D" w:rsidP="00B7200D"/>
    <w:bookmarkEnd w:id="2"/>
    <w:bookmarkEnd w:id="3"/>
    <w:p w:rsidR="00B7200D" w:rsidRDefault="00B7200D" w:rsidP="00B7200D">
      <w:r w:rsidRPr="002853DF">
        <w:t>Este documento tem como objetivo definir os requisitos que não são facilmente ou naturalmente descritos através do Modelo e das Especificações de Casos de Uso, ou seja, requisitos não funcionais.</w:t>
      </w:r>
    </w:p>
    <w:p w:rsidR="00B7200D" w:rsidRPr="002853DF" w:rsidRDefault="00B7200D" w:rsidP="00B7200D"/>
    <w:p w:rsidR="00B7200D" w:rsidRPr="002853DF" w:rsidRDefault="00B7200D" w:rsidP="000751AF">
      <w:pPr>
        <w:pStyle w:val="Ttulo2"/>
        <w:numPr>
          <w:ilvl w:val="1"/>
          <w:numId w:val="9"/>
        </w:numPr>
        <w:spacing w:before="120" w:after="60"/>
        <w:jc w:val="left"/>
        <w:rPr>
          <w:rFonts w:cs="Arial"/>
        </w:rPr>
      </w:pPr>
      <w:bookmarkStart w:id="4" w:name="_Toc315337788"/>
      <w:r w:rsidRPr="002853DF">
        <w:rPr>
          <w:rFonts w:cs="Arial"/>
        </w:rPr>
        <w:t>Referências</w:t>
      </w:r>
      <w:bookmarkEnd w:id="4"/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8"/>
        <w:gridCol w:w="2126"/>
        <w:gridCol w:w="2552"/>
      </w:tblGrid>
      <w:tr w:rsidR="00B7200D" w:rsidRPr="00B7200D" w:rsidTr="007239D3">
        <w:tc>
          <w:tcPr>
            <w:tcW w:w="4318" w:type="dxa"/>
          </w:tcPr>
          <w:p w:rsidR="00B7200D" w:rsidRPr="00B7200D" w:rsidRDefault="00B7200D" w:rsidP="00B7200D">
            <w:pPr>
              <w:rPr>
                <w:b/>
              </w:rPr>
            </w:pPr>
            <w:r w:rsidRPr="00B7200D">
              <w:rPr>
                <w:b/>
              </w:rPr>
              <w:t>Documento</w:t>
            </w:r>
          </w:p>
        </w:tc>
        <w:tc>
          <w:tcPr>
            <w:tcW w:w="2126" w:type="dxa"/>
          </w:tcPr>
          <w:p w:rsidR="00B7200D" w:rsidRPr="00B7200D" w:rsidRDefault="00B7200D" w:rsidP="00B7200D">
            <w:pPr>
              <w:rPr>
                <w:b/>
              </w:rPr>
            </w:pPr>
            <w:r w:rsidRPr="00B7200D">
              <w:rPr>
                <w:b/>
              </w:rPr>
              <w:t>Data de Criação (*)</w:t>
            </w:r>
          </w:p>
        </w:tc>
        <w:tc>
          <w:tcPr>
            <w:tcW w:w="2552" w:type="dxa"/>
          </w:tcPr>
          <w:p w:rsidR="00B7200D" w:rsidRPr="00B7200D" w:rsidRDefault="00B7200D" w:rsidP="00B7200D">
            <w:pPr>
              <w:rPr>
                <w:b/>
              </w:rPr>
            </w:pPr>
            <w:r w:rsidRPr="00B7200D">
              <w:rPr>
                <w:b/>
              </w:rPr>
              <w:t>Fonte de Origem</w:t>
            </w:r>
          </w:p>
        </w:tc>
      </w:tr>
      <w:tr w:rsidR="00B7200D" w:rsidRPr="002853DF" w:rsidTr="007239D3">
        <w:tc>
          <w:tcPr>
            <w:tcW w:w="4318" w:type="dxa"/>
          </w:tcPr>
          <w:p w:rsidR="00B7200D" w:rsidRPr="002853DF" w:rsidRDefault="00B7200D" w:rsidP="00B7200D">
            <w:r w:rsidRPr="002853DF">
              <w:t>RUP</w:t>
            </w:r>
          </w:p>
        </w:tc>
        <w:tc>
          <w:tcPr>
            <w:tcW w:w="2126" w:type="dxa"/>
          </w:tcPr>
          <w:p w:rsidR="00B7200D" w:rsidRPr="002853DF" w:rsidRDefault="00B7200D" w:rsidP="007239D3">
            <w:pPr>
              <w:jc w:val="center"/>
            </w:pPr>
            <w:r>
              <w:t>02</w:t>
            </w:r>
            <w:r w:rsidRPr="002853DF">
              <w:t>/0</w:t>
            </w:r>
            <w:r>
              <w:t>6</w:t>
            </w:r>
            <w:r w:rsidRPr="002853DF">
              <w:t>/20</w:t>
            </w:r>
            <w:r>
              <w:t>10</w:t>
            </w:r>
          </w:p>
        </w:tc>
        <w:tc>
          <w:tcPr>
            <w:tcW w:w="2552" w:type="dxa"/>
          </w:tcPr>
          <w:p w:rsidR="00B7200D" w:rsidRPr="002853DF" w:rsidRDefault="003E1219" w:rsidP="00B7200D">
            <w:hyperlink r:id="rId11" w:history="1">
              <w:r w:rsidR="00B7200D" w:rsidRPr="002853DF">
                <w:rPr>
                  <w:rStyle w:val="Hyperlink"/>
                </w:rPr>
                <w:t>www.xthree.com/rup</w:t>
              </w:r>
            </w:hyperlink>
          </w:p>
        </w:tc>
      </w:tr>
      <w:tr w:rsidR="00B7200D" w:rsidRPr="002853DF" w:rsidTr="007239D3">
        <w:tc>
          <w:tcPr>
            <w:tcW w:w="4318" w:type="dxa"/>
          </w:tcPr>
          <w:p w:rsidR="00B7200D" w:rsidRPr="002853DF" w:rsidRDefault="007239D3" w:rsidP="00B7200D">
            <w:r>
              <w:t>Documento de Visão</w:t>
            </w:r>
          </w:p>
        </w:tc>
        <w:tc>
          <w:tcPr>
            <w:tcW w:w="2126" w:type="dxa"/>
          </w:tcPr>
          <w:p w:rsidR="00B7200D" w:rsidRPr="002853DF" w:rsidRDefault="006A1C06" w:rsidP="007239D3">
            <w:pPr>
              <w:jc w:val="center"/>
            </w:pPr>
            <w:r>
              <w:t>01</w:t>
            </w:r>
            <w:r w:rsidR="007239D3">
              <w:t>/01/2012</w:t>
            </w:r>
          </w:p>
        </w:tc>
        <w:tc>
          <w:tcPr>
            <w:tcW w:w="2552" w:type="dxa"/>
          </w:tcPr>
          <w:p w:rsidR="00B7200D" w:rsidRPr="002853DF" w:rsidRDefault="00B7200D" w:rsidP="00B7200D"/>
        </w:tc>
      </w:tr>
      <w:tr w:rsidR="007239D3" w:rsidRPr="002853DF" w:rsidTr="007239D3">
        <w:tc>
          <w:tcPr>
            <w:tcW w:w="4318" w:type="dxa"/>
          </w:tcPr>
          <w:p w:rsidR="007239D3" w:rsidRPr="002853DF" w:rsidRDefault="007239D3" w:rsidP="001473E3">
            <w:r w:rsidRPr="007239D3">
              <w:t>Especificação de Requisitos de Software</w:t>
            </w:r>
          </w:p>
        </w:tc>
        <w:tc>
          <w:tcPr>
            <w:tcW w:w="2126" w:type="dxa"/>
          </w:tcPr>
          <w:p w:rsidR="007239D3" w:rsidRPr="002853DF" w:rsidRDefault="006A1C06" w:rsidP="007239D3">
            <w:pPr>
              <w:jc w:val="center"/>
            </w:pPr>
            <w:r>
              <w:t>01/01</w:t>
            </w:r>
            <w:r w:rsidR="007239D3">
              <w:t>/2012</w:t>
            </w:r>
          </w:p>
        </w:tc>
        <w:tc>
          <w:tcPr>
            <w:tcW w:w="2552" w:type="dxa"/>
          </w:tcPr>
          <w:p w:rsidR="007239D3" w:rsidRPr="002853DF" w:rsidRDefault="007239D3" w:rsidP="00B7200D"/>
        </w:tc>
      </w:tr>
    </w:tbl>
    <w:p w:rsidR="00B71767" w:rsidRDefault="00B71767" w:rsidP="00B71767"/>
    <w:p w:rsidR="005B20D0" w:rsidRPr="00966919" w:rsidRDefault="005B20D0" w:rsidP="005B20D0">
      <w:pPr>
        <w:pStyle w:val="Ttulo1"/>
        <w:spacing w:before="120" w:after="60"/>
        <w:ind w:left="720" w:hanging="720"/>
      </w:pPr>
      <w:bookmarkStart w:id="5" w:name="_Toc315337789"/>
      <w:r w:rsidRPr="00966919">
        <w:t>Requisitos Não Funcionais</w:t>
      </w:r>
      <w:bookmarkEnd w:id="5"/>
    </w:p>
    <w:p w:rsidR="00CF0BFD" w:rsidRDefault="00CF0BFD" w:rsidP="005B20D0">
      <w:pPr>
        <w:pStyle w:val="Ttulo2"/>
        <w:spacing w:before="120" w:after="60"/>
      </w:pPr>
      <w:bookmarkStart w:id="6" w:name="_Toc315337790"/>
      <w:r>
        <w:t>Disponibilidade</w:t>
      </w:r>
      <w:bookmarkEnd w:id="6"/>
    </w:p>
    <w:p w:rsidR="00CF0BFD" w:rsidRDefault="00CF0BFD" w:rsidP="00CF0BFD"/>
    <w:p w:rsidR="00CF0BFD" w:rsidRDefault="006A1C06" w:rsidP="000751AF">
      <w:pPr>
        <w:pStyle w:val="PargrafodaLista"/>
        <w:numPr>
          <w:ilvl w:val="0"/>
          <w:numId w:val="3"/>
        </w:numPr>
      </w:pPr>
      <w:r>
        <w:t>&lt;Disponibilidade do sistema&gt;</w:t>
      </w:r>
    </w:p>
    <w:p w:rsidR="005B20D0" w:rsidRDefault="005B20D0" w:rsidP="005B20D0">
      <w:pPr>
        <w:pStyle w:val="Ttulo2"/>
        <w:spacing w:before="120" w:after="60"/>
      </w:pPr>
      <w:bookmarkStart w:id="7" w:name="_Toc315337791"/>
      <w:r w:rsidRPr="00966919">
        <w:t>Confiabilidade</w:t>
      </w:r>
      <w:bookmarkEnd w:id="7"/>
    </w:p>
    <w:p w:rsidR="00D63634" w:rsidRPr="00D63634" w:rsidRDefault="00D63634" w:rsidP="00D63634"/>
    <w:p w:rsidR="00D63634" w:rsidRDefault="00D63634" w:rsidP="000751AF">
      <w:pPr>
        <w:pStyle w:val="PargrafodaLista"/>
        <w:numPr>
          <w:ilvl w:val="0"/>
          <w:numId w:val="3"/>
        </w:numPr>
      </w:pPr>
      <w:r>
        <w:t>O sistema deve manter a integridade dos dados armazenados através de transações;</w:t>
      </w:r>
    </w:p>
    <w:p w:rsidR="005B20D0" w:rsidRPr="00966919" w:rsidRDefault="005B20D0" w:rsidP="005B20D0">
      <w:pPr>
        <w:pStyle w:val="Ttulo2"/>
        <w:spacing w:before="120" w:after="60"/>
      </w:pPr>
      <w:bookmarkStart w:id="8" w:name="_Toc315337792"/>
      <w:r w:rsidRPr="00966919">
        <w:t>Desempenho</w:t>
      </w:r>
      <w:bookmarkEnd w:id="8"/>
    </w:p>
    <w:p w:rsidR="00D63634" w:rsidRDefault="00D63634" w:rsidP="00D63634"/>
    <w:p w:rsidR="00D63634" w:rsidRDefault="00D63634" w:rsidP="000751AF">
      <w:pPr>
        <w:pStyle w:val="PargrafodaLista"/>
        <w:numPr>
          <w:ilvl w:val="0"/>
          <w:numId w:val="10"/>
        </w:numPr>
      </w:pPr>
      <w:r>
        <w:t>Tempo médio de resposta de uma transação: 0,5 segundo;</w:t>
      </w:r>
    </w:p>
    <w:p w:rsidR="00D63634" w:rsidRDefault="00D63634" w:rsidP="000751AF">
      <w:pPr>
        <w:pStyle w:val="PargrafodaLista"/>
        <w:numPr>
          <w:ilvl w:val="0"/>
          <w:numId w:val="10"/>
        </w:numPr>
      </w:pPr>
      <w:r>
        <w:t>Tempo máximo de resposta de uma transação: 1 segundo;</w:t>
      </w:r>
    </w:p>
    <w:p w:rsidR="00D63634" w:rsidRDefault="00D63634" w:rsidP="000751AF">
      <w:pPr>
        <w:pStyle w:val="PargrafodaLista"/>
        <w:numPr>
          <w:ilvl w:val="0"/>
          <w:numId w:val="10"/>
        </w:numPr>
      </w:pPr>
      <w:r>
        <w:t>Tempo médio de resposta para consulta: 2,5 segundos;</w:t>
      </w:r>
    </w:p>
    <w:p w:rsidR="00D63634" w:rsidRDefault="00D63634" w:rsidP="000751AF">
      <w:pPr>
        <w:pStyle w:val="PargrafodaLista"/>
        <w:numPr>
          <w:ilvl w:val="0"/>
          <w:numId w:val="10"/>
        </w:numPr>
      </w:pPr>
      <w:r>
        <w:t>Tempo máximo de resposta para consulta: 5 segundos;</w:t>
      </w:r>
    </w:p>
    <w:p w:rsidR="00CF0BFD" w:rsidRPr="002853DF" w:rsidRDefault="00CF0BFD" w:rsidP="00AD441C">
      <w:pPr>
        <w:pStyle w:val="Ttulo2"/>
      </w:pPr>
      <w:bookmarkStart w:id="9" w:name="_Toc315337793"/>
      <w:r w:rsidRPr="002853DF">
        <w:t>Portabilidade</w:t>
      </w:r>
      <w:bookmarkEnd w:id="9"/>
    </w:p>
    <w:p w:rsidR="00CF0BFD" w:rsidRDefault="00CF0BFD" w:rsidP="00F06BFF">
      <w:r w:rsidRPr="002853DF">
        <w:t>Transferir o conjunto de atributos que evidenciam a capacidade do software de um ambiente para outro, incluindo ambiente organizacional, hardware, sistema operacional.</w:t>
      </w:r>
    </w:p>
    <w:p w:rsidR="00AD441C" w:rsidRPr="002853DF" w:rsidRDefault="00AD441C" w:rsidP="00B71767"/>
    <w:p w:rsidR="00CF0BFD" w:rsidRPr="002853DF" w:rsidRDefault="00CF0BFD" w:rsidP="000751AF">
      <w:pPr>
        <w:pStyle w:val="Corpodetexto"/>
        <w:numPr>
          <w:ilvl w:val="0"/>
          <w:numId w:val="11"/>
        </w:numPr>
      </w:pPr>
      <w:r w:rsidRPr="002853DF">
        <w:t>Navegador Web</w:t>
      </w:r>
    </w:p>
    <w:p w:rsidR="00CF0BFD" w:rsidRPr="002853DF" w:rsidRDefault="00CF0BFD" w:rsidP="00CF0BFD">
      <w:pPr>
        <w:pStyle w:val="Corpodetexto"/>
        <w:ind w:left="1080"/>
      </w:pPr>
      <w:r w:rsidRPr="002853DF">
        <w:t>O sistema terá total compatibilidade com a configuração mais comumente encontrada nas estações clientes da CPTM: Windows XP Professional e navegador Internet Explorer (versão 7.0</w:t>
      </w:r>
      <w:r>
        <w:t xml:space="preserve"> ou 8.0</w:t>
      </w:r>
      <w:r w:rsidRPr="002853DF">
        <w:t xml:space="preserve">) ou </w:t>
      </w:r>
      <w:proofErr w:type="spellStart"/>
      <w:r w:rsidRPr="002853DF">
        <w:t>Mozila</w:t>
      </w:r>
      <w:proofErr w:type="spellEnd"/>
      <w:r w:rsidRPr="002853DF">
        <w:t xml:space="preserve"> Firefox (versão 3.</w:t>
      </w:r>
      <w:r>
        <w:t>9</w:t>
      </w:r>
      <w:r w:rsidRPr="002853DF">
        <w:t>).</w:t>
      </w:r>
    </w:p>
    <w:p w:rsidR="00CF0BFD" w:rsidRPr="002853DF" w:rsidRDefault="00CF0BFD" w:rsidP="00CF0BFD">
      <w:pPr>
        <w:pStyle w:val="Corpodetexto"/>
        <w:ind w:left="1080"/>
      </w:pPr>
      <w:r w:rsidRPr="002853DF">
        <w:t xml:space="preserve">O sistema deverá ser desenvolvido utilizando padrões WEB (WEB Standards) recomendado pelo World </w:t>
      </w:r>
      <w:proofErr w:type="spellStart"/>
      <w:r w:rsidRPr="002853DF">
        <w:t>Wide</w:t>
      </w:r>
      <w:proofErr w:type="spellEnd"/>
      <w:r w:rsidRPr="002853DF">
        <w:t xml:space="preserve"> Web Consortium (W3C), de maneira que seja acessível a partir do navegador descrito acima que compreenda a especificação HTML 4.0 e CSS 2.1.</w:t>
      </w:r>
    </w:p>
    <w:p w:rsidR="00CF0BFD" w:rsidRPr="002853DF" w:rsidRDefault="00CF0BFD" w:rsidP="000751AF">
      <w:pPr>
        <w:pStyle w:val="Corpodetexto"/>
        <w:numPr>
          <w:ilvl w:val="0"/>
          <w:numId w:val="11"/>
        </w:numPr>
      </w:pPr>
      <w:r w:rsidRPr="002853DF">
        <w:t>Banco de Dados</w:t>
      </w:r>
    </w:p>
    <w:p w:rsidR="00CF0BFD" w:rsidRPr="002853DF" w:rsidRDefault="00CF0BFD" w:rsidP="00CF0BFD">
      <w:pPr>
        <w:pStyle w:val="Corpodetexto"/>
        <w:ind w:left="1080"/>
      </w:pPr>
      <w:r w:rsidRPr="002853DF">
        <w:t>O sistema deverá utilizar comandos SQL ANSI.</w:t>
      </w:r>
    </w:p>
    <w:p w:rsidR="00CF0BFD" w:rsidRDefault="00CF0BFD" w:rsidP="00CF0BFD">
      <w:pPr>
        <w:pStyle w:val="Corpodetexto"/>
        <w:ind w:left="1080"/>
      </w:pPr>
      <w:r w:rsidRPr="002853DF">
        <w:lastRenderedPageBreak/>
        <w:t>O banco de dados utilizado será: Oracle 10G, versão 10.2.0.3.</w:t>
      </w:r>
    </w:p>
    <w:p w:rsidR="00AD441C" w:rsidRDefault="00AD441C" w:rsidP="00B71767"/>
    <w:p w:rsidR="00AD441C" w:rsidRDefault="00AD441C" w:rsidP="00AD441C">
      <w:pPr>
        <w:pStyle w:val="Ttulo2"/>
        <w:spacing w:before="120" w:after="60"/>
      </w:pPr>
      <w:bookmarkStart w:id="10" w:name="_Toc315337794"/>
      <w:r w:rsidRPr="00966919">
        <w:t>Usabilidade</w:t>
      </w:r>
      <w:bookmarkEnd w:id="10"/>
    </w:p>
    <w:p w:rsidR="00AD441C" w:rsidRPr="002853DF" w:rsidRDefault="00AD441C" w:rsidP="00F06BFF">
      <w:r w:rsidRPr="002853DF">
        <w:t>Utilizar um sistema com o esforço necessário de um usuário ou de um conjunto de usuários, assim como o julgamento individual destes sobre a utilização do sistema.</w:t>
      </w:r>
    </w:p>
    <w:p w:rsidR="00AD441C" w:rsidRPr="002853DF" w:rsidRDefault="00AD441C" w:rsidP="00B71767"/>
    <w:p w:rsidR="00AD441C" w:rsidRPr="002853DF" w:rsidRDefault="00AD441C" w:rsidP="000751AF">
      <w:pPr>
        <w:pStyle w:val="Corpodetexto"/>
        <w:numPr>
          <w:ilvl w:val="0"/>
          <w:numId w:val="8"/>
        </w:numPr>
      </w:pPr>
      <w:r w:rsidRPr="002853DF">
        <w:t>Funcionalidades Padrões do Sistema</w:t>
      </w:r>
    </w:p>
    <w:p w:rsidR="00AD441C" w:rsidRPr="002853DF" w:rsidRDefault="00AD441C" w:rsidP="00AD441C">
      <w:pPr>
        <w:pStyle w:val="Corpodetexto"/>
        <w:ind w:left="1080"/>
      </w:pPr>
      <w:r w:rsidRPr="002853DF">
        <w:t>Exibir requisitos no nível de sistema. Esses requisitos descrevem características comuns a toda aplicação. Ex.: Seleção de impressoras, formas de navegação, descrição de campos etc.</w:t>
      </w:r>
    </w:p>
    <w:p w:rsidR="00AD441C" w:rsidRPr="002853DF" w:rsidRDefault="00AD441C" w:rsidP="00B71767"/>
    <w:p w:rsidR="00AD441C" w:rsidRPr="002853DF" w:rsidRDefault="00AD441C" w:rsidP="000751AF">
      <w:pPr>
        <w:pStyle w:val="Corpodetexto"/>
        <w:numPr>
          <w:ilvl w:val="2"/>
          <w:numId w:val="8"/>
        </w:numPr>
        <w:ind w:left="1701"/>
      </w:pPr>
      <w:r w:rsidRPr="002853DF">
        <w:t>Navegação simples</w:t>
      </w:r>
    </w:p>
    <w:p w:rsidR="00AD441C" w:rsidRPr="002853DF" w:rsidRDefault="00AD441C" w:rsidP="00AD441C">
      <w:pPr>
        <w:pStyle w:val="Corpodetexto"/>
        <w:ind w:left="1701"/>
      </w:pPr>
      <w:r w:rsidRPr="002853DF">
        <w:t>Permitir ao sistema navegação rápida, pois os usuários precisam passar informações sem perdas de tempo para o cliente.</w:t>
      </w:r>
    </w:p>
    <w:p w:rsidR="00AD441C" w:rsidRPr="002853DF" w:rsidRDefault="00AD441C" w:rsidP="000751AF">
      <w:pPr>
        <w:pStyle w:val="Corpodetexto"/>
        <w:numPr>
          <w:ilvl w:val="2"/>
          <w:numId w:val="8"/>
        </w:numPr>
        <w:ind w:left="1701"/>
      </w:pPr>
      <w:r w:rsidRPr="002853DF">
        <w:t>Consistência nas consultas</w:t>
      </w:r>
    </w:p>
    <w:p w:rsidR="00AD441C" w:rsidRPr="002853DF" w:rsidRDefault="00AD441C" w:rsidP="00AD441C">
      <w:pPr>
        <w:pStyle w:val="Corpodetexto"/>
        <w:ind w:left="1701"/>
      </w:pPr>
      <w:r w:rsidRPr="002853DF">
        <w:t>Realizar consultas iguais em telas diferentes apresenta resultados diferentes.</w:t>
      </w:r>
    </w:p>
    <w:p w:rsidR="00AD441C" w:rsidRPr="002853DF" w:rsidRDefault="00AD441C" w:rsidP="000751AF">
      <w:pPr>
        <w:pStyle w:val="Corpodetexto"/>
        <w:numPr>
          <w:ilvl w:val="2"/>
          <w:numId w:val="8"/>
        </w:numPr>
        <w:ind w:left="1701"/>
      </w:pPr>
      <w:r w:rsidRPr="002853DF">
        <w:t>Impressão</w:t>
      </w:r>
    </w:p>
    <w:p w:rsidR="00AD441C" w:rsidRPr="002853DF" w:rsidRDefault="00AD441C" w:rsidP="00AD441C">
      <w:pPr>
        <w:pStyle w:val="Corpodetexto"/>
        <w:ind w:left="1701"/>
      </w:pPr>
      <w:r w:rsidRPr="002853DF">
        <w:t>Para todas as impressões deverá ser solicitada a seleção da impressora.</w:t>
      </w:r>
    </w:p>
    <w:p w:rsidR="00AD441C" w:rsidRPr="002853DF" w:rsidRDefault="00AD441C" w:rsidP="000751AF">
      <w:pPr>
        <w:pStyle w:val="Corpodetexto"/>
        <w:numPr>
          <w:ilvl w:val="2"/>
          <w:numId w:val="8"/>
        </w:numPr>
        <w:ind w:left="1701"/>
      </w:pPr>
      <w:r w:rsidRPr="002853DF">
        <w:t>Melhorar navegação</w:t>
      </w:r>
    </w:p>
    <w:p w:rsidR="00AD441C" w:rsidRPr="002853DF" w:rsidRDefault="00AD441C" w:rsidP="00AD441C">
      <w:pPr>
        <w:pStyle w:val="Corpodetexto"/>
        <w:ind w:left="1701"/>
      </w:pPr>
      <w:r w:rsidRPr="002853DF">
        <w:t>Utilizar o mouse demasiadamente em diversas telas causa demora no preenchimento das informações. O ideal seria poder usar também o teclado para mudar de campo (utilizando a tecla TAB).</w:t>
      </w:r>
    </w:p>
    <w:p w:rsidR="00AD441C" w:rsidRPr="002853DF" w:rsidRDefault="00AD441C" w:rsidP="00AD441C">
      <w:pPr>
        <w:pStyle w:val="Ttulo2"/>
      </w:pPr>
      <w:bookmarkStart w:id="11" w:name="_Toc315337795"/>
      <w:r w:rsidRPr="002853DF">
        <w:t>Ambiente Operacional</w:t>
      </w:r>
      <w:bookmarkEnd w:id="11"/>
    </w:p>
    <w:p w:rsidR="00AD441C" w:rsidRPr="002853DF" w:rsidRDefault="00AD441C" w:rsidP="000751AF">
      <w:pPr>
        <w:pStyle w:val="Corpodetexto"/>
        <w:numPr>
          <w:ilvl w:val="0"/>
          <w:numId w:val="12"/>
        </w:numPr>
      </w:pPr>
      <w:r w:rsidRPr="00AD441C">
        <w:t>SGBD</w:t>
      </w:r>
      <w:r>
        <w:t xml:space="preserve">: </w:t>
      </w:r>
      <w:r w:rsidRPr="002853DF">
        <w:t xml:space="preserve">Oracle 10G, versão </w:t>
      </w:r>
      <w:proofErr w:type="gramStart"/>
      <w:r w:rsidRPr="002853DF">
        <w:t>10.2.0.3</w:t>
      </w:r>
      <w:proofErr w:type="gramEnd"/>
    </w:p>
    <w:p w:rsidR="00AD441C" w:rsidRPr="002853DF" w:rsidRDefault="00AD441C" w:rsidP="000751AF">
      <w:pPr>
        <w:pStyle w:val="Corpodetexto"/>
        <w:numPr>
          <w:ilvl w:val="0"/>
          <w:numId w:val="12"/>
        </w:numPr>
      </w:pPr>
      <w:r w:rsidRPr="00AD441C">
        <w:t>Servidor de armazenamento do código fonte</w:t>
      </w:r>
      <w:r>
        <w:t xml:space="preserve">: </w:t>
      </w:r>
      <w:proofErr w:type="spellStart"/>
      <w:r w:rsidRPr="00AD441C">
        <w:t>Subversion</w:t>
      </w:r>
      <w:proofErr w:type="spellEnd"/>
      <w:r w:rsidRPr="002853DF">
        <w:t xml:space="preserve">, versão </w:t>
      </w:r>
      <w:proofErr w:type="gramStart"/>
      <w:r w:rsidRPr="002853DF">
        <w:t>1.4.5</w:t>
      </w:r>
      <w:proofErr w:type="gramEnd"/>
    </w:p>
    <w:p w:rsidR="00AD441C" w:rsidRDefault="00AD441C" w:rsidP="000751AF">
      <w:pPr>
        <w:pStyle w:val="Corpodetexto"/>
        <w:numPr>
          <w:ilvl w:val="0"/>
          <w:numId w:val="12"/>
        </w:numPr>
      </w:pPr>
      <w:r w:rsidRPr="00AD441C">
        <w:t>Relatórios</w:t>
      </w:r>
      <w:r>
        <w:t>: será construído em C#</w:t>
      </w:r>
      <w:proofErr w:type="gramStart"/>
      <w:r>
        <w:t xml:space="preserve"> .</w:t>
      </w:r>
      <w:proofErr w:type="gramEnd"/>
      <w:r>
        <w:t>NET. Quando o usuário selecionar a opção para “Visualizar Impressão”, o sistema deverá abrir um Pop-Up somente com o conteúdo apresentado em tela (o cabeçalho deverá apresentar o Logo da CPTM – alinhado à esquerda, o Nome do Relatório – alinhado à direita e, logo abaixo, o(s) filtro(s) selecionado(s)).</w:t>
      </w:r>
    </w:p>
    <w:p w:rsidR="00AD441C" w:rsidRPr="002853DF" w:rsidRDefault="00AD441C" w:rsidP="000751AF">
      <w:pPr>
        <w:pStyle w:val="Corpodetexto"/>
        <w:numPr>
          <w:ilvl w:val="0"/>
          <w:numId w:val="12"/>
        </w:numPr>
      </w:pPr>
      <w:r w:rsidRPr="00AD441C">
        <w:t>Ferramenta de Desenvolvimento</w:t>
      </w:r>
      <w:r>
        <w:t xml:space="preserve">: </w:t>
      </w:r>
      <w:r w:rsidRPr="002853DF">
        <w:t xml:space="preserve">Microsoft Visual Studio Professional </w:t>
      </w:r>
      <w:proofErr w:type="spellStart"/>
      <w:r w:rsidRPr="002853DF">
        <w:t>Edition</w:t>
      </w:r>
      <w:proofErr w:type="spellEnd"/>
      <w:r w:rsidRPr="002853DF">
        <w:t xml:space="preserve"> 2008 </w:t>
      </w:r>
      <w:proofErr w:type="spellStart"/>
      <w:r w:rsidRPr="002853DF">
        <w:t>Ingles</w:t>
      </w:r>
      <w:proofErr w:type="spellEnd"/>
      <w:r w:rsidRPr="002853DF">
        <w:t xml:space="preserve"> Open</w:t>
      </w:r>
    </w:p>
    <w:p w:rsidR="00AD441C" w:rsidRDefault="00AD441C" w:rsidP="000751AF">
      <w:pPr>
        <w:pStyle w:val="Corpodetexto"/>
        <w:numPr>
          <w:ilvl w:val="0"/>
          <w:numId w:val="12"/>
        </w:numPr>
      </w:pPr>
      <w:r w:rsidRPr="00AD441C">
        <w:t>Sistema Operacional</w:t>
      </w:r>
      <w:r>
        <w:t xml:space="preserve">: </w:t>
      </w:r>
    </w:p>
    <w:p w:rsidR="00AD441C" w:rsidRPr="00AD441C" w:rsidRDefault="00AD441C" w:rsidP="000751AF">
      <w:pPr>
        <w:pStyle w:val="Corpodetexto"/>
        <w:numPr>
          <w:ilvl w:val="1"/>
          <w:numId w:val="12"/>
        </w:numPr>
      </w:pPr>
      <w:r w:rsidRPr="0068173F">
        <w:t>Cliente</w:t>
      </w:r>
      <w:r w:rsidRPr="00AD441C">
        <w:t>: Windows XP Professional</w:t>
      </w:r>
    </w:p>
    <w:p w:rsidR="00AD441C" w:rsidRPr="00AD441C" w:rsidRDefault="00AD441C" w:rsidP="000751AF">
      <w:pPr>
        <w:pStyle w:val="Corpodetexto"/>
        <w:numPr>
          <w:ilvl w:val="1"/>
          <w:numId w:val="12"/>
        </w:numPr>
      </w:pPr>
      <w:r w:rsidRPr="0068173F">
        <w:t>Servidor</w:t>
      </w:r>
      <w:r w:rsidRPr="00AD441C">
        <w:t>: Windows 2003</w:t>
      </w:r>
    </w:p>
    <w:p w:rsidR="00AD441C" w:rsidRPr="002853DF" w:rsidRDefault="00AD441C" w:rsidP="000751AF">
      <w:pPr>
        <w:pStyle w:val="Corpodetexto"/>
        <w:numPr>
          <w:ilvl w:val="0"/>
          <w:numId w:val="12"/>
        </w:numPr>
      </w:pPr>
      <w:proofErr w:type="gramStart"/>
      <w:r w:rsidRPr="00AD441C">
        <w:t>Framework .</w:t>
      </w:r>
      <w:proofErr w:type="gramEnd"/>
      <w:r w:rsidRPr="00AD441C">
        <w:t>NET</w:t>
      </w:r>
      <w:r>
        <w:t xml:space="preserve">: </w:t>
      </w:r>
      <w:r w:rsidRPr="002853DF">
        <w:t>O sistema deverá utilizar o Framework .NET versão 3.5.</w:t>
      </w:r>
    </w:p>
    <w:p w:rsidR="006A1C06" w:rsidRDefault="006A1C06">
      <w:pPr>
        <w:widowControl/>
        <w:spacing w:line="240" w:lineRule="auto"/>
        <w:jc w:val="left"/>
        <w:rPr>
          <w:b/>
          <w:sz w:val="24"/>
        </w:rPr>
      </w:pPr>
      <w:bookmarkStart w:id="12" w:name="_Toc315337796"/>
      <w:r>
        <w:br w:type="page"/>
      </w:r>
    </w:p>
    <w:p w:rsidR="00AD441C" w:rsidRPr="002853DF" w:rsidRDefault="00AD441C" w:rsidP="00AD441C">
      <w:pPr>
        <w:pStyle w:val="Ttulo2"/>
      </w:pPr>
      <w:r w:rsidRPr="002853DF">
        <w:lastRenderedPageBreak/>
        <w:t>Segurança e Controle de Acesso</w:t>
      </w:r>
      <w:bookmarkEnd w:id="12"/>
    </w:p>
    <w:p w:rsidR="00AD441C" w:rsidRPr="002853DF" w:rsidRDefault="00AD441C" w:rsidP="00B71767">
      <w:pPr>
        <w:pStyle w:val="Corpodetexto"/>
        <w:ind w:left="0"/>
      </w:pPr>
      <w:r w:rsidRPr="002853DF">
        <w:t>Todos os requisitos de segurança do sistema deverão atender às políticas de segurança da CPTM.</w:t>
      </w:r>
    </w:p>
    <w:p w:rsidR="00AD441C" w:rsidRPr="002853DF" w:rsidRDefault="00AD441C" w:rsidP="00B71767">
      <w:pPr>
        <w:pStyle w:val="Corpodetexto"/>
        <w:ind w:left="0"/>
      </w:pPr>
      <w:r w:rsidRPr="002853DF">
        <w:t>A segurança e o controle de acesso serão realizados pelo sistema de Controle de Acesso (CASIS) da CPTM. A autenticação será</w:t>
      </w:r>
      <w:r>
        <w:t xml:space="preserve"> </w:t>
      </w:r>
      <w:r w:rsidRPr="002853DF">
        <w:t>realizada</w:t>
      </w:r>
      <w:r>
        <w:t xml:space="preserve"> pelo próprio sistema de Controle de Vigilantes e Porteiros e a autorização será concedida caso o usuário tenha permissão de acesso</w:t>
      </w:r>
      <w:r w:rsidRPr="002853DF">
        <w:t xml:space="preserve"> ao sistema </w:t>
      </w:r>
      <w:r>
        <w:t>CVP</w:t>
      </w:r>
      <w:r w:rsidRPr="002853DF">
        <w:t>. Caso o usuário não tenha permissão de acesso, o sistema deverá redirecionar o usuário para uma tela de acesso não autorizado (vide no protótipo a página “home_seguranca.htm”).</w:t>
      </w:r>
    </w:p>
    <w:p w:rsidR="00AD441C" w:rsidRPr="002853DF" w:rsidRDefault="00AD441C" w:rsidP="00B71767">
      <w:pPr>
        <w:pStyle w:val="Corpodetexto"/>
        <w:ind w:left="0"/>
      </w:pPr>
      <w:r w:rsidRPr="002853DF">
        <w:t xml:space="preserve">O </w:t>
      </w:r>
      <w:r>
        <w:t>CVP</w:t>
      </w:r>
      <w:r w:rsidRPr="002853DF">
        <w:t xml:space="preserve"> deverá ser construído utilizando a biblioteca  </w:t>
      </w:r>
      <w:proofErr w:type="spellStart"/>
      <w:proofErr w:type="gramStart"/>
      <w:r w:rsidRPr="002853DF">
        <w:t>CASISLibrary</w:t>
      </w:r>
      <w:proofErr w:type="spellEnd"/>
      <w:proofErr w:type="gramEnd"/>
      <w:r w:rsidRPr="002853DF">
        <w:t xml:space="preserve">, com os componentes do ASP.Net estendidos. Todos os </w:t>
      </w:r>
      <w:r>
        <w:t>elementos</w:t>
      </w:r>
      <w:r w:rsidRPr="002853DF">
        <w:t xml:space="preserve"> do </w:t>
      </w:r>
      <w:r>
        <w:t>CVP</w:t>
      </w:r>
      <w:r w:rsidRPr="002853DF">
        <w:t xml:space="preserve"> devem ser estendidos do CASIS.</w:t>
      </w:r>
    </w:p>
    <w:p w:rsidR="00AD441C" w:rsidRDefault="00AD441C" w:rsidP="00B71767"/>
    <w:p w:rsidR="00AD441C" w:rsidRPr="002853DF" w:rsidRDefault="00AD441C" w:rsidP="00B71767">
      <w:pPr>
        <w:pStyle w:val="Corpodetexto"/>
        <w:ind w:left="0"/>
        <w:rPr>
          <w:b/>
          <w:u w:val="single"/>
        </w:rPr>
      </w:pPr>
      <w:r w:rsidRPr="002853DF">
        <w:rPr>
          <w:b/>
          <w:u w:val="single"/>
        </w:rPr>
        <w:t>Perfis de Acesso</w:t>
      </w:r>
    </w:p>
    <w:p w:rsidR="00AD441C" w:rsidRPr="002853DF" w:rsidRDefault="00AD441C" w:rsidP="00B71767">
      <w:pPr>
        <w:pStyle w:val="Corpodetexto"/>
        <w:ind w:left="0"/>
      </w:pPr>
      <w:r w:rsidRPr="002853DF">
        <w:t>O sistema deverá estar preparado para prover o acesso às suas funcionalidades (telas/relatórios) através de perfis de usuários. Um perfil poderá conter um ou mais usuários. Um perfil poderá estar associado a uma ou mais funcionalidades.</w:t>
      </w:r>
    </w:p>
    <w:p w:rsidR="00AD441C" w:rsidRPr="002853DF" w:rsidRDefault="00AD441C" w:rsidP="00AD441C">
      <w:pPr>
        <w:pStyle w:val="Ttulo2"/>
      </w:pPr>
      <w:bookmarkStart w:id="13" w:name="_Toc315337797"/>
      <w:r w:rsidRPr="002853DF">
        <w:t>Interface de Software e Hardware</w:t>
      </w:r>
      <w:bookmarkEnd w:id="13"/>
    </w:p>
    <w:p w:rsidR="00AD441C" w:rsidRPr="002853DF" w:rsidRDefault="00AD441C" w:rsidP="00AD441C">
      <w:pPr>
        <w:pStyle w:val="Corpodetexto"/>
      </w:pPr>
      <w:r w:rsidRPr="002853DF">
        <w:t>O sistema terá interface Web e será disponibilizado e acessado através do ambiente de intranet da CPTM.</w:t>
      </w:r>
    </w:p>
    <w:p w:rsidR="00AD441C" w:rsidRPr="002853DF" w:rsidRDefault="00AD441C" w:rsidP="00AD441C">
      <w:pPr>
        <w:pStyle w:val="Corpodetexto"/>
        <w:ind w:left="0"/>
      </w:pPr>
    </w:p>
    <w:p w:rsidR="00B71767" w:rsidRDefault="00B71767">
      <w:pPr>
        <w:widowControl/>
        <w:spacing w:line="240" w:lineRule="auto"/>
        <w:jc w:val="left"/>
        <w:rPr>
          <w:b/>
          <w:sz w:val="28"/>
        </w:rPr>
      </w:pPr>
      <w:r>
        <w:br w:type="page"/>
      </w:r>
    </w:p>
    <w:p w:rsidR="005B20D0" w:rsidRPr="00966919" w:rsidRDefault="005B20D0" w:rsidP="005B20D0">
      <w:pPr>
        <w:pStyle w:val="Ttulo1"/>
        <w:spacing w:before="120" w:after="60"/>
        <w:ind w:left="720" w:hanging="720"/>
      </w:pPr>
      <w:bookmarkStart w:id="14" w:name="_Toc315337798"/>
      <w:r w:rsidRPr="00966919">
        <w:lastRenderedPageBreak/>
        <w:t>Interfaces do Sistema</w:t>
      </w:r>
      <w:bookmarkEnd w:id="14"/>
    </w:p>
    <w:p w:rsidR="005B20D0" w:rsidRPr="00966919" w:rsidRDefault="005B20D0" w:rsidP="005B20D0">
      <w:pPr>
        <w:pStyle w:val="Ttulo2"/>
        <w:spacing w:before="120" w:after="60"/>
      </w:pPr>
      <w:bookmarkStart w:id="15" w:name="_Toc315337799"/>
      <w:r w:rsidRPr="00966919">
        <w:t>Interface com o usuário</w:t>
      </w:r>
      <w:bookmarkEnd w:id="15"/>
    </w:p>
    <w:p w:rsidR="005B20D0" w:rsidRPr="00966919" w:rsidRDefault="005B20D0" w:rsidP="005B20D0">
      <w:pPr>
        <w:pStyle w:val="Ttulo3"/>
        <w:spacing w:before="120" w:after="60"/>
      </w:pPr>
      <w:bookmarkStart w:id="16" w:name="_Toc315337800"/>
      <w:r w:rsidRPr="00966919">
        <w:t xml:space="preserve">Look &amp; </w:t>
      </w:r>
      <w:proofErr w:type="spellStart"/>
      <w:r w:rsidRPr="00966919">
        <w:t>Feel</w:t>
      </w:r>
      <w:bookmarkEnd w:id="16"/>
      <w:proofErr w:type="spellEnd"/>
      <w:r w:rsidRPr="00966919">
        <w:t xml:space="preserve"> </w:t>
      </w:r>
    </w:p>
    <w:p w:rsidR="00F06BFF" w:rsidRDefault="00F06BFF" w:rsidP="00B71767"/>
    <w:p w:rsidR="00B71767" w:rsidRPr="00B71767" w:rsidRDefault="00B71767" w:rsidP="00B71767">
      <w:r>
        <w:t>Padrão CPTM.</w:t>
      </w:r>
    </w:p>
    <w:p w:rsidR="00B71767" w:rsidRPr="00B71767" w:rsidRDefault="00B71767" w:rsidP="00B71767"/>
    <w:p w:rsidR="005B20D0" w:rsidRPr="00966919" w:rsidRDefault="005B20D0" w:rsidP="005B20D0">
      <w:pPr>
        <w:pStyle w:val="Ttulo3"/>
        <w:spacing w:before="120" w:after="60"/>
      </w:pPr>
      <w:bookmarkStart w:id="17" w:name="_Toc315337801"/>
      <w:r w:rsidRPr="00966919">
        <w:t>Requisitos de Layout e Navegação</w:t>
      </w:r>
      <w:bookmarkEnd w:id="17"/>
    </w:p>
    <w:p w:rsidR="00077E30" w:rsidRPr="009A7198" w:rsidRDefault="00077E30" w:rsidP="00077E30">
      <w:pPr>
        <w:pStyle w:val="Ttulo4"/>
      </w:pPr>
      <w:r w:rsidRPr="009A7198">
        <w:t>Formatação de caracteres</w:t>
      </w:r>
    </w:p>
    <w:p w:rsidR="00077E30" w:rsidRPr="002853DF" w:rsidRDefault="00077E30" w:rsidP="00077E30">
      <w:r w:rsidRPr="009A7198">
        <w:t>Para os dados do tipo caractere o sistema deverá permitir a entrada de todos os caracteres especiais. Caracteres minúsculos {</w:t>
      </w:r>
      <w:proofErr w:type="spellStart"/>
      <w:r w:rsidRPr="009A7198">
        <w:t>a-z</w:t>
      </w:r>
      <w:proofErr w:type="spellEnd"/>
      <w:r w:rsidRPr="009A7198">
        <w:t>} serão convertidos para maiúsculos {A-Z} automaticamente pela interface.</w:t>
      </w:r>
    </w:p>
    <w:p w:rsidR="00077E30" w:rsidRPr="002853DF" w:rsidRDefault="00077E30" w:rsidP="00077E30">
      <w:pPr>
        <w:pStyle w:val="Ttulo4"/>
      </w:pPr>
      <w:r w:rsidRPr="002853DF">
        <w:t>Ordenação das listas</w:t>
      </w:r>
    </w:p>
    <w:p w:rsidR="00077E30" w:rsidRPr="002853DF" w:rsidRDefault="00077E30" w:rsidP="00077E30">
      <w:r w:rsidRPr="002853DF">
        <w:t>Todas as apresentações de dados no formato de lista deverão estar ordenadas. A ordenação em grid será feita com base em caracteres ANSI.</w:t>
      </w:r>
    </w:p>
    <w:p w:rsidR="00077E30" w:rsidRPr="002853DF" w:rsidRDefault="00077E30" w:rsidP="00077E30">
      <w:pPr>
        <w:pStyle w:val="Ttulo4"/>
      </w:pPr>
      <w:r w:rsidRPr="002853DF">
        <w:t>Utilização das tabelas</w:t>
      </w:r>
    </w:p>
    <w:p w:rsidR="00077E30" w:rsidRPr="002853DF" w:rsidRDefault="00077E30" w:rsidP="00077E30">
      <w:r w:rsidRPr="002853DF">
        <w:t xml:space="preserve">Todas as apresentações de dados no formato de tabela deverão permitir a ordenação dos dados por qualquer uma das colunas, com exceção das que possuírem entrada de dados. O evento que disparará tal ação deverá ser o clique no cabeçalho da coluna, ou similar. </w:t>
      </w:r>
    </w:p>
    <w:p w:rsidR="00077E30" w:rsidRPr="002853DF" w:rsidRDefault="00077E30" w:rsidP="00077E30">
      <w:r w:rsidRPr="002853DF">
        <w:t xml:space="preserve">Para seleção de linha(s) em uma tabela deverá ser permitido o clique em qualquer lugar da(s) mesma(s). </w:t>
      </w:r>
    </w:p>
    <w:p w:rsidR="00077E30" w:rsidRPr="002853DF" w:rsidRDefault="00077E30" w:rsidP="00077E30">
      <w:pPr>
        <w:pStyle w:val="Ttulo4"/>
      </w:pPr>
      <w:r w:rsidRPr="002853DF">
        <w:t>Utilização de “</w:t>
      </w:r>
      <w:proofErr w:type="spellStart"/>
      <w:r w:rsidRPr="002853DF">
        <w:t>checkbox</w:t>
      </w:r>
      <w:proofErr w:type="spellEnd"/>
      <w:r w:rsidRPr="002853DF">
        <w:t>” e “</w:t>
      </w:r>
      <w:proofErr w:type="spellStart"/>
      <w:r w:rsidRPr="002853DF">
        <w:t>option</w:t>
      </w:r>
      <w:proofErr w:type="spellEnd"/>
      <w:r w:rsidRPr="002853DF">
        <w:t xml:space="preserve"> </w:t>
      </w:r>
      <w:proofErr w:type="spellStart"/>
      <w:proofErr w:type="gramStart"/>
      <w:r w:rsidRPr="002853DF">
        <w:t>button</w:t>
      </w:r>
      <w:proofErr w:type="spellEnd"/>
      <w:proofErr w:type="gramEnd"/>
      <w:r w:rsidRPr="002853DF">
        <w:t>”</w:t>
      </w:r>
    </w:p>
    <w:p w:rsidR="00077E30" w:rsidRPr="002853DF" w:rsidRDefault="00077E30" w:rsidP="00077E30">
      <w:r w:rsidRPr="002853DF">
        <w:t>Para controles do tipo “</w:t>
      </w:r>
      <w:proofErr w:type="spellStart"/>
      <w:r w:rsidRPr="002853DF">
        <w:t>checkbox</w:t>
      </w:r>
      <w:proofErr w:type="spellEnd"/>
      <w:r w:rsidRPr="002853DF">
        <w:t>” e “</w:t>
      </w:r>
      <w:proofErr w:type="spellStart"/>
      <w:r w:rsidRPr="002853DF">
        <w:t>option</w:t>
      </w:r>
      <w:proofErr w:type="spellEnd"/>
      <w:r w:rsidRPr="002853DF">
        <w:t xml:space="preserve"> </w:t>
      </w:r>
      <w:proofErr w:type="spellStart"/>
      <w:proofErr w:type="gramStart"/>
      <w:r w:rsidRPr="002853DF">
        <w:t>button</w:t>
      </w:r>
      <w:proofErr w:type="spellEnd"/>
      <w:proofErr w:type="gramEnd"/>
      <w:r w:rsidRPr="002853DF">
        <w:t>” deverá ser permitida a alteração de estado através de um clique no texto associado.</w:t>
      </w:r>
    </w:p>
    <w:p w:rsidR="00077E30" w:rsidRPr="002853DF" w:rsidRDefault="00077E30" w:rsidP="00077E30">
      <w:pPr>
        <w:pStyle w:val="Ttulo4"/>
      </w:pPr>
      <w:r w:rsidRPr="002853DF">
        <w:t>Comportamento das telas</w:t>
      </w:r>
    </w:p>
    <w:p w:rsidR="00077E30" w:rsidRPr="002853DF" w:rsidRDefault="00077E30" w:rsidP="00077E30">
      <w:r w:rsidRPr="002853DF">
        <w:t>Toda página composta por um cabeçalho de filtro e uma tabela de resultados deverá manter as opções selecionadas nos componentes do cabeçalho, ao efetuar qualquer atualização na tabela.</w:t>
      </w:r>
    </w:p>
    <w:p w:rsidR="00077E30" w:rsidRPr="002853DF" w:rsidRDefault="00077E30" w:rsidP="00077E30">
      <w:pPr>
        <w:pStyle w:val="Ttulo4"/>
      </w:pPr>
      <w:r w:rsidRPr="002853DF">
        <w:t>Utilização de campos do tipo Data</w:t>
      </w:r>
    </w:p>
    <w:p w:rsidR="00077E30" w:rsidRDefault="00077E30" w:rsidP="00077E30">
      <w:r w:rsidRPr="002853DF">
        <w:t>Campo do tipo Data deve ter um objeto calendário associado.</w:t>
      </w:r>
    </w:p>
    <w:p w:rsidR="00077E30" w:rsidRPr="002853DF" w:rsidRDefault="00077E30" w:rsidP="00077E30"/>
    <w:p w:rsidR="00077E30" w:rsidRPr="002853DF" w:rsidRDefault="00077E30" w:rsidP="00077E30">
      <w:r w:rsidRPr="002853DF">
        <w:t>Todos os campos tipo Data devem ser justificados no centro nas telas de consulta e relatórios.</w:t>
      </w:r>
    </w:p>
    <w:p w:rsidR="00077E30" w:rsidRDefault="00077E30" w:rsidP="00077E30"/>
    <w:p w:rsidR="00077E30" w:rsidRPr="002853DF" w:rsidRDefault="00077E30" w:rsidP="00077E30">
      <w:r w:rsidRPr="002853DF">
        <w:t xml:space="preserve">Campos do tipo Data devem ter o seguinte formato: DD/MM/AAAA ou DD/MM/AAAA – </w:t>
      </w:r>
      <w:proofErr w:type="gramStart"/>
      <w:r w:rsidRPr="002853DF">
        <w:t>HH:</w:t>
      </w:r>
      <w:proofErr w:type="gramEnd"/>
      <w:r w:rsidRPr="002853DF">
        <w:t>MM.</w:t>
      </w:r>
    </w:p>
    <w:p w:rsidR="00077E30" w:rsidRDefault="00077E30" w:rsidP="00077E30"/>
    <w:p w:rsidR="00077E30" w:rsidRPr="002853DF" w:rsidRDefault="00077E30" w:rsidP="00077E30">
      <w:r w:rsidRPr="002853DF">
        <w:t>A separação do caractere especial (“/”) que compõe o formato do campo data deverá ser preenchida automaticamente pelo sistema.</w:t>
      </w:r>
    </w:p>
    <w:p w:rsidR="00077E30" w:rsidRPr="002853DF" w:rsidRDefault="00077E30" w:rsidP="00077E30"/>
    <w:p w:rsidR="00077E30" w:rsidRPr="002853DF" w:rsidRDefault="00077E30" w:rsidP="00077E30">
      <w:pPr>
        <w:pStyle w:val="Ttulo4"/>
      </w:pPr>
      <w:r w:rsidRPr="002853DF">
        <w:t>Utilização de campos numéricos</w:t>
      </w:r>
    </w:p>
    <w:p w:rsidR="00077E30" w:rsidRPr="002853DF" w:rsidRDefault="00077E30" w:rsidP="00077E30">
      <w:r w:rsidRPr="002853DF">
        <w:t>Todos os campos tipo numérico devem ser justificados a direita nas telas de consulta e relatórios.</w:t>
      </w:r>
    </w:p>
    <w:p w:rsidR="00077E30" w:rsidRPr="002853DF" w:rsidRDefault="00077E30" w:rsidP="00077E30">
      <w:pPr>
        <w:pStyle w:val="Ttulo4"/>
      </w:pPr>
      <w:r w:rsidRPr="002853DF">
        <w:lastRenderedPageBreak/>
        <w:t>Utilização de campos alfanuméricos</w:t>
      </w:r>
    </w:p>
    <w:p w:rsidR="00077E30" w:rsidRDefault="00077E30" w:rsidP="00077E30">
      <w:r w:rsidRPr="002853DF">
        <w:t>Todos os campos tipo alfanumérico devem ser justificados a esquerda nas telas de consulta e relatórios.</w:t>
      </w:r>
    </w:p>
    <w:p w:rsidR="007122B0" w:rsidRPr="002853DF" w:rsidRDefault="007122B0" w:rsidP="007122B0">
      <w:pPr>
        <w:pStyle w:val="Ttulo4"/>
      </w:pPr>
      <w:r w:rsidRPr="002853DF">
        <w:t>Adequação às configurações do servidor</w:t>
      </w:r>
    </w:p>
    <w:p w:rsidR="007122B0" w:rsidRPr="002853DF" w:rsidRDefault="007122B0" w:rsidP="007122B0">
      <w:r w:rsidRPr="002853DF">
        <w:t>O sistema não deve ficar preso às configurações de formato (data, número, etc.) de qualquer servidor, bem como o nome ou endereço do servidor não deve ficar fixo no código.</w:t>
      </w:r>
    </w:p>
    <w:p w:rsidR="007122B0" w:rsidRPr="002853DF" w:rsidRDefault="007122B0" w:rsidP="007122B0">
      <w:pPr>
        <w:pStyle w:val="Ttulo4"/>
      </w:pPr>
      <w:r w:rsidRPr="002853DF">
        <w:t>Utilização de tratamento de erros</w:t>
      </w:r>
    </w:p>
    <w:p w:rsidR="007122B0" w:rsidRDefault="007122B0" w:rsidP="007122B0">
      <w:r w:rsidRPr="002853DF">
        <w:t>Deverá ser utilizado tratamento de erros com mensagem “amigável” (ou seja, de fácil compreensão) para o usuário final e a possibilidade de visualização da mensagem de erro técnica.</w:t>
      </w:r>
    </w:p>
    <w:p w:rsidR="007122B0" w:rsidRPr="002853DF" w:rsidRDefault="007122B0" w:rsidP="007122B0"/>
    <w:p w:rsidR="007122B0" w:rsidRPr="002853DF" w:rsidRDefault="007122B0" w:rsidP="007122B0">
      <w:r w:rsidRPr="002853DF">
        <w:t>Na pasta do protótipo é possível visualizar a página de erro (ERRO.HTM) que deverá ser utilizada pelo sistema.</w:t>
      </w:r>
    </w:p>
    <w:p w:rsidR="007122B0" w:rsidRPr="002853DF" w:rsidRDefault="007122B0" w:rsidP="007122B0">
      <w:pPr>
        <w:pStyle w:val="Ttulo4"/>
      </w:pPr>
      <w:r w:rsidRPr="002853DF">
        <w:t>Caracteres do SGBD</w:t>
      </w:r>
    </w:p>
    <w:p w:rsidR="007122B0" w:rsidRPr="002853DF" w:rsidRDefault="007122B0" w:rsidP="007122B0">
      <w:r w:rsidRPr="002853DF">
        <w:t>Todos os dados do tipo caractere devem ser armazenados no SGBD em formato maiúsculo.</w:t>
      </w:r>
    </w:p>
    <w:p w:rsidR="007122B0" w:rsidRPr="007122B0" w:rsidRDefault="007122B0" w:rsidP="007122B0">
      <w:pPr>
        <w:pStyle w:val="Ttulo4"/>
        <w:rPr>
          <w:lang w:val="en-US"/>
        </w:rPr>
      </w:pPr>
      <w:r w:rsidRPr="007122B0">
        <w:rPr>
          <w:lang w:val="en-US"/>
        </w:rPr>
        <w:t>AJAX (Asynchronous JavaScript and XML)</w:t>
      </w:r>
    </w:p>
    <w:p w:rsidR="007122B0" w:rsidRDefault="007122B0" w:rsidP="007122B0">
      <w:r w:rsidRPr="002853DF">
        <w:t>O sistema GAU utilizará a tecnologia AJAX. Essa tecnologia apresenta duas características principais: efetuar pedidos ao servidor sem ter de recarregar a página e analisar gramaticalmente e trabalhar com documentos XML.</w:t>
      </w:r>
    </w:p>
    <w:p w:rsidR="007122B0" w:rsidRPr="002853DF" w:rsidRDefault="007122B0" w:rsidP="007122B0"/>
    <w:p w:rsidR="007122B0" w:rsidRDefault="007122B0" w:rsidP="007122B0">
      <w:r w:rsidRPr="002853DF">
        <w:t xml:space="preserve">O sistema utilizará o Ajax </w:t>
      </w:r>
      <w:proofErr w:type="spellStart"/>
      <w:r w:rsidRPr="002853DF">
        <w:t>Extensions</w:t>
      </w:r>
      <w:proofErr w:type="spellEnd"/>
      <w:r w:rsidRPr="002853DF">
        <w:t xml:space="preserve"> Util. Portanto, somente os fluxos pertencentes à tela utilizarão AJAX (</w:t>
      </w:r>
      <w:proofErr w:type="spellStart"/>
      <w:r w:rsidRPr="002853DF">
        <w:t>popup</w:t>
      </w:r>
      <w:proofErr w:type="spellEnd"/>
      <w:r w:rsidRPr="002853DF">
        <w:t>/</w:t>
      </w:r>
      <w:proofErr w:type="spellStart"/>
      <w:r w:rsidRPr="002853DF">
        <w:t>div</w:t>
      </w:r>
      <w:proofErr w:type="spellEnd"/>
      <w:r w:rsidRPr="002853DF">
        <w:t xml:space="preserve">, carregar Grid, combo). Com isso, redirecionar para outra tela ou clicar no link do </w:t>
      </w:r>
      <w:proofErr w:type="gramStart"/>
      <w:r w:rsidRPr="002853DF">
        <w:t>Menu</w:t>
      </w:r>
      <w:proofErr w:type="gramEnd"/>
      <w:r w:rsidRPr="002853DF">
        <w:t xml:space="preserve"> não utilizará AJAX.</w:t>
      </w:r>
    </w:p>
    <w:p w:rsidR="007122B0" w:rsidRPr="002853DF" w:rsidRDefault="007122B0" w:rsidP="007122B0"/>
    <w:p w:rsidR="007122B0" w:rsidRPr="002853DF" w:rsidRDefault="007122B0" w:rsidP="007122B0">
      <w:r w:rsidRPr="002853DF">
        <w:t xml:space="preserve">O sistema deve apresentar um GIF para indicar ao usuário que está acontecendo algum tipo de processamento de dados. </w:t>
      </w:r>
    </w:p>
    <w:p w:rsidR="007122B0" w:rsidRPr="002853DF" w:rsidRDefault="007122B0" w:rsidP="007122B0">
      <w:pPr>
        <w:pStyle w:val="Ttulo4"/>
      </w:pPr>
      <w:r w:rsidRPr="002853DF">
        <w:t>Pop-ups do Sistema</w:t>
      </w:r>
    </w:p>
    <w:p w:rsidR="007122B0" w:rsidRDefault="007122B0" w:rsidP="007122B0">
      <w:r>
        <w:t>Os Pop-Ups podem ser apresentados como DIV.</w:t>
      </w:r>
    </w:p>
    <w:p w:rsidR="007122B0" w:rsidRPr="002853DF" w:rsidRDefault="007122B0" w:rsidP="007122B0">
      <w:pPr>
        <w:pStyle w:val="Ttulo4"/>
      </w:pPr>
      <w:r w:rsidRPr="002853DF">
        <w:t>Ordenação dos Combos</w:t>
      </w:r>
    </w:p>
    <w:p w:rsidR="007122B0" w:rsidRPr="002853DF" w:rsidRDefault="007122B0" w:rsidP="007122B0">
      <w:r w:rsidRPr="002853DF">
        <w:t>Os valores apresentados nos Combos devem estar em ordem alfabética.</w:t>
      </w:r>
    </w:p>
    <w:p w:rsidR="007122B0" w:rsidRPr="002853DF" w:rsidRDefault="007122B0" w:rsidP="007122B0">
      <w:pPr>
        <w:pStyle w:val="Ttulo4"/>
      </w:pPr>
      <w:r w:rsidRPr="002853DF">
        <w:t>Validação de Colar no Campo “TEXTAREA”</w:t>
      </w:r>
    </w:p>
    <w:p w:rsidR="007122B0" w:rsidRDefault="007122B0" w:rsidP="007122B0">
      <w:r w:rsidRPr="002853DF">
        <w:t>Caso o usuário opte por colar um texto em um campo TEXTAREA, o sistema deverá verificar se o texto a ser inserido ultrapassa a quantidade de caracteres permitidos para esse campo. Caso isso ocorra, o sistema não deverá permitir colagem do texto e deverá apresentar uma mensagem de alerta para o usuário.</w:t>
      </w:r>
    </w:p>
    <w:p w:rsidR="007122B0" w:rsidRPr="002853DF" w:rsidRDefault="007122B0" w:rsidP="007122B0"/>
    <w:p w:rsidR="007122B0" w:rsidRPr="002853DF" w:rsidRDefault="007122B0" w:rsidP="007122B0">
      <w:pPr>
        <w:rPr>
          <w:i/>
        </w:rPr>
      </w:pPr>
      <w:r w:rsidRPr="002853DF">
        <w:rPr>
          <w:i/>
          <w:u w:val="single"/>
        </w:rPr>
        <w:t>Mensagem</w:t>
      </w:r>
      <w:r w:rsidRPr="002853DF">
        <w:rPr>
          <w:i/>
        </w:rPr>
        <w:t>: “O texto a ser inserido ultrapassa o tamanho máximo permitido para o campo NOME_DO_CAMPO: QTD_CARACTERES_PERMITIDOS caracteres permitidos.”.</w:t>
      </w:r>
    </w:p>
    <w:p w:rsidR="00077E30" w:rsidRPr="00077E30" w:rsidRDefault="00077E30" w:rsidP="00077E30"/>
    <w:p w:rsidR="005B20D0" w:rsidRPr="00966919" w:rsidRDefault="005B20D0" w:rsidP="005B20D0">
      <w:pPr>
        <w:pStyle w:val="Ttulo3"/>
        <w:spacing w:before="120" w:after="60"/>
      </w:pPr>
      <w:bookmarkStart w:id="18" w:name="_Toc315337802"/>
      <w:r w:rsidRPr="00966919">
        <w:lastRenderedPageBreak/>
        <w:t>Consistência</w:t>
      </w:r>
      <w:bookmarkEnd w:id="18"/>
    </w:p>
    <w:p w:rsidR="007122B0" w:rsidRDefault="007122B0" w:rsidP="00F509AF">
      <w:pPr>
        <w:pStyle w:val="Ttulo4"/>
      </w:pPr>
      <w:r>
        <w:t>Quantidade de Registro por Consulta</w:t>
      </w:r>
    </w:p>
    <w:p w:rsidR="007122B0" w:rsidRDefault="007122B0" w:rsidP="007122B0">
      <w:r>
        <w:t xml:space="preserve">A chave “QTD_REGISTRO_POR_CONSULTA” deverá existir no arquivo </w:t>
      </w:r>
      <w:proofErr w:type="gramStart"/>
      <w:r>
        <w:t>WEB.</w:t>
      </w:r>
      <w:proofErr w:type="gramEnd"/>
      <w:r>
        <w:t>CONFIG. Toda consulta quer retornar uma quantidade de registros maior que essa chave, o sistema não deverá apresentar os registros e deverá apresentar uma mensagem de alerta para o usuário.</w:t>
      </w:r>
      <w:r>
        <w:cr/>
      </w:r>
    </w:p>
    <w:p w:rsidR="007122B0" w:rsidRDefault="007122B0" w:rsidP="007122B0">
      <w:pPr>
        <w:rPr>
          <w:i/>
        </w:rPr>
      </w:pPr>
      <w:r w:rsidRPr="00F509AF">
        <w:rPr>
          <w:u w:val="single"/>
        </w:rPr>
        <w:t>Mensagem</w:t>
      </w:r>
      <w:r>
        <w:t xml:space="preserve">: </w:t>
      </w:r>
      <w:r w:rsidRPr="00F509AF">
        <w:rPr>
          <w:i/>
        </w:rPr>
        <w:t>“A pesquisa retornou [quantidade total de registros retornados] registro(s). Favor melhorar sua pesquisa.”.</w:t>
      </w:r>
    </w:p>
    <w:p w:rsidR="00F509AF" w:rsidRPr="00F509AF" w:rsidRDefault="00F509AF" w:rsidP="007122B0">
      <w:pPr>
        <w:rPr>
          <w:i/>
        </w:rPr>
      </w:pPr>
    </w:p>
    <w:p w:rsidR="007122B0" w:rsidRDefault="007122B0" w:rsidP="007122B0">
      <w:r>
        <w:t>Essa regra deverá ser utilizada somente quando a pesquisa for realizada pelo usuário.</w:t>
      </w:r>
    </w:p>
    <w:p w:rsidR="007122B0" w:rsidRDefault="007122B0" w:rsidP="00F509AF">
      <w:pPr>
        <w:pStyle w:val="Ttulo4"/>
      </w:pPr>
      <w:r>
        <w:t>Quantidade de Registro por Página</w:t>
      </w:r>
    </w:p>
    <w:p w:rsidR="007122B0" w:rsidRDefault="007122B0" w:rsidP="007122B0">
      <w:r>
        <w:t xml:space="preserve">A chave “QTD_REGISTRO_POR_PAGINA” deverá existir no arquivo </w:t>
      </w:r>
      <w:proofErr w:type="gramStart"/>
      <w:r>
        <w:t>WEB.</w:t>
      </w:r>
      <w:proofErr w:type="gramEnd"/>
      <w:r>
        <w:t>CONFIG. O valor dessa chave indicará a quantidade de registros que o usuário poderá visualizar por página em uma GRID que apresentar paginação. O valor inicial dessa chave será “10”.</w:t>
      </w:r>
    </w:p>
    <w:p w:rsidR="007122B0" w:rsidRDefault="007122B0" w:rsidP="00F509AF">
      <w:pPr>
        <w:pStyle w:val="Ttulo4"/>
      </w:pPr>
      <w:r>
        <w:t>Link no Cabeçalho</w:t>
      </w:r>
    </w:p>
    <w:p w:rsidR="007122B0" w:rsidRDefault="007122B0" w:rsidP="007122B0">
      <w:r>
        <w:t xml:space="preserve">A chave “ENDERECOINTRANETCPTM” deverá existir no arquivo </w:t>
      </w:r>
      <w:proofErr w:type="gramStart"/>
      <w:r>
        <w:t>WEB.</w:t>
      </w:r>
      <w:proofErr w:type="gramEnd"/>
      <w:r>
        <w:t xml:space="preserve">CONFIG. O valor dessa chave indicará o link (“http://webcptm/default.asp”) para onde o usuário será redirecionado ao clicar no cabeçalho do sistema (“WEBCPTM”). </w:t>
      </w:r>
    </w:p>
    <w:p w:rsidR="007122B0" w:rsidRDefault="007122B0" w:rsidP="00F509AF">
      <w:pPr>
        <w:pStyle w:val="Ttulo4"/>
      </w:pPr>
      <w:r>
        <w:t>Preenchimento das GRIDS</w:t>
      </w:r>
    </w:p>
    <w:p w:rsidR="007122B0" w:rsidRDefault="007122B0" w:rsidP="007122B0">
      <w:r>
        <w:t>Em todo o sistema, as GRIDS deverão ser preenchidas no carregamento das páginas. Poderão existir casos especiais, que serão descritos nos casos de uso (as páginas serão carregadas somente quando o usuário realizar uma pesquisa/filtro).</w:t>
      </w:r>
    </w:p>
    <w:p w:rsidR="007122B0" w:rsidRDefault="007122B0" w:rsidP="00F509AF">
      <w:pPr>
        <w:pStyle w:val="Ttulo4"/>
      </w:pPr>
      <w:r>
        <w:t>Página do Relatório (protótipo)</w:t>
      </w:r>
    </w:p>
    <w:p w:rsidR="00F509AF" w:rsidRDefault="00F509AF" w:rsidP="007122B0"/>
    <w:p w:rsidR="007122B0" w:rsidRDefault="007122B0" w:rsidP="007122B0">
      <w:r>
        <w:t>Os Relatórios deverão ser construídos conforme definição no Protótipo.</w:t>
      </w:r>
    </w:p>
    <w:p w:rsidR="00F509AF" w:rsidRDefault="00F509AF" w:rsidP="007122B0"/>
    <w:p w:rsidR="007122B0" w:rsidRDefault="007122B0" w:rsidP="007122B0">
      <w:r>
        <w:t>Quando o usuário clicar no botão de Imprimir, o sistema deverá abrir um Pop-Up somente com o conteúdo do Relatório apresentado na tela (os dados ocultos não deverão ser apresentados).</w:t>
      </w:r>
    </w:p>
    <w:p w:rsidR="007122B0" w:rsidRDefault="007122B0" w:rsidP="00F509AF">
      <w:pPr>
        <w:pStyle w:val="Ttulo4"/>
      </w:pPr>
      <w:r>
        <w:t>Pesquisa por Parte da Descrição do Campo</w:t>
      </w:r>
    </w:p>
    <w:p w:rsidR="007122B0" w:rsidRDefault="007122B0" w:rsidP="007122B0">
      <w:r>
        <w:t>Para os campos descritivos do filtro de pesquisa, o sistema deverá considerar parte da descrição informada para retornar os registros da funcionalidade.</w:t>
      </w:r>
    </w:p>
    <w:p w:rsidR="00F509AF" w:rsidRDefault="00F509AF" w:rsidP="007122B0"/>
    <w:p w:rsidR="007122B0" w:rsidRDefault="007122B0" w:rsidP="007122B0">
      <w:r w:rsidRPr="00F509AF">
        <w:rPr>
          <w:u w:val="single"/>
        </w:rPr>
        <w:t>Por exemplo</w:t>
      </w:r>
      <w:r>
        <w:t>: A tela de Pesquisa de Pessoa apresenta o campo “Nome”. Caso o usuário informe o nome “Igor”, o sistema deverá retornar todos os registros de Pessoa que apresentam a descrição “Igor” (%Igor%).</w:t>
      </w:r>
    </w:p>
    <w:p w:rsidR="007122B0" w:rsidRDefault="007122B0" w:rsidP="00F509AF">
      <w:pPr>
        <w:pStyle w:val="Ttulo4"/>
      </w:pPr>
      <w:r>
        <w:t>Sessão da Aplicação</w:t>
      </w:r>
    </w:p>
    <w:p w:rsidR="007122B0" w:rsidRDefault="007122B0" w:rsidP="007122B0">
      <w:r>
        <w:t>A sessão da aplicação deverá ser de 30 minutos. Caso a sessão expire, o sistema deverá apresentar uma mensagem de alerta para o Usuário.</w:t>
      </w:r>
    </w:p>
    <w:p w:rsidR="00F509AF" w:rsidRDefault="00F509AF" w:rsidP="007122B0"/>
    <w:p w:rsidR="007122B0" w:rsidRPr="00F509AF" w:rsidRDefault="007122B0" w:rsidP="007122B0">
      <w:pPr>
        <w:rPr>
          <w:i/>
        </w:rPr>
      </w:pPr>
      <w:r w:rsidRPr="00F509AF">
        <w:rPr>
          <w:u w:val="single"/>
        </w:rPr>
        <w:t>Mensagem</w:t>
      </w:r>
      <w:r>
        <w:t xml:space="preserve">: </w:t>
      </w:r>
      <w:r w:rsidRPr="00F509AF">
        <w:rPr>
          <w:i/>
        </w:rPr>
        <w:t>“A sessão expirou. O sistema será redirecionado para a tela Inicial.”.</w:t>
      </w:r>
    </w:p>
    <w:p w:rsidR="00F509AF" w:rsidRPr="00F509AF" w:rsidRDefault="00F509AF" w:rsidP="007122B0">
      <w:pPr>
        <w:rPr>
          <w:i/>
        </w:rPr>
      </w:pPr>
    </w:p>
    <w:p w:rsidR="007122B0" w:rsidRDefault="007122B0" w:rsidP="007122B0">
      <w:r>
        <w:t>Quando o sistema apresentar a mensagem acima e o usuário clicar na opção “Ok”, o sistema deverá ser redirecionado automaticamente para a tela inicial (LOGIN) do sistema.</w:t>
      </w:r>
    </w:p>
    <w:p w:rsidR="00F509AF" w:rsidRDefault="00F509AF" w:rsidP="007122B0"/>
    <w:p w:rsidR="007122B0" w:rsidRDefault="007122B0" w:rsidP="007122B0">
      <w:r>
        <w:t>A chave &lt;SESSIONSTATE TIMEOUT=</w:t>
      </w:r>
      <w:proofErr w:type="gramStart"/>
      <w:r>
        <w:t>"</w:t>
      </w:r>
      <w:proofErr w:type="gramEnd"/>
      <w:r>
        <w:t>30"/&gt; deverá existir no WEB.CONFIG.</w:t>
      </w:r>
    </w:p>
    <w:p w:rsidR="007122B0" w:rsidRDefault="007122B0" w:rsidP="00F509AF">
      <w:pPr>
        <w:pStyle w:val="Ttulo4"/>
      </w:pPr>
      <w:r>
        <w:t>Bloqueio da Tecla “ENTER” em campo TEXTAREA</w:t>
      </w:r>
    </w:p>
    <w:p w:rsidR="007122B0" w:rsidRDefault="007122B0" w:rsidP="007122B0">
      <w:r>
        <w:t>O sistema NÃO deverá bloquear a ação da tecla “ENTER” em campo TEXTAREA. Poderão existir casos especiais que serão descritos nos casos de uso.</w:t>
      </w:r>
    </w:p>
    <w:p w:rsidR="007122B0" w:rsidRDefault="007122B0" w:rsidP="00F509AF">
      <w:pPr>
        <w:pStyle w:val="Ttulo4"/>
      </w:pPr>
      <w:r>
        <w:t>Tamanho do Pop-Up</w:t>
      </w:r>
    </w:p>
    <w:p w:rsidR="007122B0" w:rsidRDefault="007122B0" w:rsidP="007122B0">
      <w:r>
        <w:t>O tamanho máximo do Pop-Up está definido no Protótipo. Com esse tamanho definido, caso o sistema consiga apresentar todas as informações dentro desse tamanho, o Pop-Up deverá apresentar SCROLL.</w:t>
      </w:r>
    </w:p>
    <w:p w:rsidR="007122B0" w:rsidRDefault="007122B0" w:rsidP="00F509AF">
      <w:pPr>
        <w:pStyle w:val="Ttulo4"/>
      </w:pPr>
      <w:r>
        <w:t>Tamanho da GRID fora de Pop-Up</w:t>
      </w:r>
    </w:p>
    <w:p w:rsidR="007122B0" w:rsidRDefault="007122B0" w:rsidP="007122B0">
      <w:r>
        <w:t>Uma GRID fora de um Pop-Up não apresenta tamanho definido. O tamanho da GRID será definido a depender da quantidade de registros que serão apresentados nessa GRID. Dessa maneira, a GRID não apresentará SCROLL.</w:t>
      </w:r>
    </w:p>
    <w:p w:rsidR="007122B0" w:rsidRDefault="007122B0" w:rsidP="00F509AF">
      <w:pPr>
        <w:pStyle w:val="Ttulo4"/>
      </w:pPr>
      <w:r>
        <w:t>Quantidade de Usuários/Volume de Acesso ao Sistema</w:t>
      </w:r>
    </w:p>
    <w:p w:rsidR="007122B0" w:rsidRDefault="007122B0" w:rsidP="007122B0">
      <w:r>
        <w:t>O número máximo de usuários que acessam simultaneamente o sistema não ultrapassará 500 usuários. A perspectiva de crescimento é mínima.</w:t>
      </w:r>
    </w:p>
    <w:p w:rsidR="007122B0" w:rsidRDefault="007122B0" w:rsidP="00F509AF">
      <w:pPr>
        <w:pStyle w:val="Ttulo4"/>
      </w:pPr>
      <w:r>
        <w:t>Tratamento de Integridade entre os Sistemas</w:t>
      </w:r>
    </w:p>
    <w:p w:rsidR="007122B0" w:rsidRDefault="007122B0" w:rsidP="007122B0">
      <w:r>
        <w:t>Os dados de Usuários, no momento consulta, deverão ter a integridade verificada na base de origem (se não estiver íntegro, o registro não será considerado ou exibido), além de checar o status de ativação (o tratamento do status será realizado pela aplicação).</w:t>
      </w:r>
    </w:p>
    <w:p w:rsidR="007122B0" w:rsidRDefault="007122B0" w:rsidP="00F509AF">
      <w:pPr>
        <w:pStyle w:val="Ttulo4"/>
      </w:pPr>
      <w:r>
        <w:t>Pesquisa deve retornar dado COM ou SEM Acento</w:t>
      </w:r>
    </w:p>
    <w:p w:rsidR="007122B0" w:rsidRDefault="007122B0" w:rsidP="007122B0">
      <w:r>
        <w:t>Para as pesquisas, o sistema sempre deverá retornar todos os registros independentemente se a palavra for escrita COM ou SEM acento.</w:t>
      </w:r>
    </w:p>
    <w:p w:rsidR="007122B0" w:rsidRDefault="007122B0" w:rsidP="00F509AF">
      <w:pPr>
        <w:pStyle w:val="Ttulo4"/>
      </w:pPr>
      <w:r>
        <w:t>Tratamento de Operações em Lote</w:t>
      </w:r>
    </w:p>
    <w:p w:rsidR="007122B0" w:rsidRPr="007122B0" w:rsidRDefault="007122B0" w:rsidP="007122B0">
      <w:r>
        <w:t>Se algum registro possuir restrição para uma determinada operação, o sistema deverá adotar o procedimento de executar TUDO ou NADA.</w:t>
      </w:r>
    </w:p>
    <w:p w:rsidR="007122B0" w:rsidRPr="007122B0" w:rsidRDefault="007122B0" w:rsidP="007122B0"/>
    <w:p w:rsidR="005B20D0" w:rsidRDefault="005B20D0" w:rsidP="005B20D0">
      <w:pPr>
        <w:pStyle w:val="Ttulo3"/>
        <w:spacing w:before="120" w:after="60"/>
      </w:pPr>
      <w:bookmarkStart w:id="19" w:name="_Toc315337803"/>
      <w:r w:rsidRPr="00966919">
        <w:t>Requisitos de personalização e customização</w:t>
      </w:r>
      <w:bookmarkEnd w:id="19"/>
    </w:p>
    <w:p w:rsidR="00077E30" w:rsidRDefault="00077E30" w:rsidP="00077E30"/>
    <w:p w:rsidR="00077E30" w:rsidRDefault="00077E30" w:rsidP="00077E30">
      <w:r>
        <w:t>Não se aplica.</w:t>
      </w:r>
    </w:p>
    <w:p w:rsidR="00077E30" w:rsidRPr="00077E30" w:rsidRDefault="00077E30" w:rsidP="00077E30"/>
    <w:p w:rsidR="005B20D0" w:rsidRPr="00966919" w:rsidRDefault="005B20D0" w:rsidP="005B20D0">
      <w:pPr>
        <w:pStyle w:val="Ttulo2"/>
        <w:spacing w:before="120" w:after="60"/>
      </w:pPr>
      <w:bookmarkStart w:id="20" w:name="_Toc315337804"/>
      <w:r w:rsidRPr="00966919">
        <w:t>Interfaces Externas</w:t>
      </w:r>
      <w:bookmarkEnd w:id="20"/>
    </w:p>
    <w:p w:rsidR="005B20D0" w:rsidRPr="00966919" w:rsidRDefault="005B20D0" w:rsidP="005B20D0">
      <w:pPr>
        <w:pStyle w:val="Ttulo3"/>
        <w:spacing w:before="120" w:after="60"/>
      </w:pPr>
      <w:bookmarkStart w:id="21" w:name="_Toc315337805"/>
      <w:r w:rsidRPr="00966919">
        <w:t>Interfaces de Software</w:t>
      </w:r>
      <w:bookmarkEnd w:id="21"/>
    </w:p>
    <w:p w:rsidR="00B71767" w:rsidRDefault="00B71767" w:rsidP="00B71767">
      <w:bookmarkStart w:id="22" w:name="_Toc492960771"/>
    </w:p>
    <w:p w:rsidR="006A1C06" w:rsidRDefault="006A1C06" w:rsidP="006A1C06">
      <w:r>
        <w:t>&lt;Interfaces do software&gt;</w:t>
      </w:r>
    </w:p>
    <w:p w:rsidR="00B71767" w:rsidRDefault="00B71767" w:rsidP="00B71767"/>
    <w:p w:rsidR="005B20D0" w:rsidRPr="00966919" w:rsidRDefault="005B20D0" w:rsidP="005B20D0">
      <w:pPr>
        <w:pStyle w:val="Ttulo3"/>
        <w:spacing w:before="120" w:after="60"/>
      </w:pPr>
      <w:bookmarkStart w:id="23" w:name="_Toc315337806"/>
      <w:r w:rsidRPr="00966919">
        <w:lastRenderedPageBreak/>
        <w:t>Interfaces de Hardware</w:t>
      </w:r>
      <w:bookmarkEnd w:id="23"/>
      <w:r w:rsidRPr="00966919">
        <w:t xml:space="preserve"> </w:t>
      </w:r>
      <w:bookmarkEnd w:id="22"/>
    </w:p>
    <w:p w:rsidR="00B71767" w:rsidRDefault="00B71767" w:rsidP="00B71767">
      <w:bookmarkStart w:id="24" w:name="_Toc492960773"/>
    </w:p>
    <w:p w:rsidR="006A1C06" w:rsidRDefault="006A1C06" w:rsidP="006A1C06">
      <w:r>
        <w:t xml:space="preserve">&lt;Interfaces do </w:t>
      </w:r>
      <w:r>
        <w:t>hardware</w:t>
      </w:r>
      <w:r>
        <w:t>&gt;</w:t>
      </w:r>
    </w:p>
    <w:p w:rsidR="006A1C06" w:rsidRDefault="006A1C06" w:rsidP="00B71767"/>
    <w:p w:rsidR="005B20D0" w:rsidRPr="00966919" w:rsidRDefault="005B20D0" w:rsidP="005B20D0">
      <w:pPr>
        <w:pStyle w:val="Ttulo3"/>
        <w:spacing w:before="120" w:after="60"/>
      </w:pPr>
      <w:bookmarkStart w:id="25" w:name="_Toc315337807"/>
      <w:r w:rsidRPr="00966919">
        <w:t>Interfaces de Comunica</w:t>
      </w:r>
      <w:bookmarkEnd w:id="24"/>
      <w:r w:rsidRPr="00966919">
        <w:t>ção</w:t>
      </w:r>
      <w:bookmarkEnd w:id="25"/>
    </w:p>
    <w:p w:rsidR="00B71767" w:rsidRDefault="00B71767" w:rsidP="00B71767"/>
    <w:p w:rsidR="006A1C06" w:rsidRDefault="006A1C06" w:rsidP="006A1C06">
      <w:r>
        <w:t xml:space="preserve">&lt;Interfaces </w:t>
      </w:r>
      <w:proofErr w:type="gramStart"/>
      <w:r>
        <w:t xml:space="preserve">do </w:t>
      </w:r>
      <w:r>
        <w:t>comunicação</w:t>
      </w:r>
      <w:proofErr w:type="gramEnd"/>
      <w:r>
        <w:t>&gt;</w:t>
      </w:r>
    </w:p>
    <w:p w:rsidR="006A1C06" w:rsidRDefault="006A1C06" w:rsidP="00B71767"/>
    <w:p w:rsidR="0094195D" w:rsidRDefault="0094195D">
      <w:pPr>
        <w:widowControl/>
        <w:spacing w:line="240" w:lineRule="auto"/>
        <w:jc w:val="left"/>
        <w:rPr>
          <w:b/>
          <w:sz w:val="28"/>
        </w:rPr>
      </w:pPr>
      <w:bookmarkStart w:id="26" w:name="_Toc315337808"/>
      <w:r>
        <w:br w:type="page"/>
      </w:r>
    </w:p>
    <w:p w:rsidR="005B20D0" w:rsidRPr="00966919" w:rsidRDefault="005B20D0" w:rsidP="005B20D0">
      <w:pPr>
        <w:pStyle w:val="Ttulo1"/>
        <w:spacing w:before="120" w:after="60"/>
        <w:ind w:left="720" w:hanging="720"/>
      </w:pPr>
      <w:r w:rsidRPr="00966919">
        <w:lastRenderedPageBreak/>
        <w:t>Regras de Negócio</w:t>
      </w:r>
      <w:bookmarkEnd w:id="26"/>
    </w:p>
    <w:p w:rsidR="00D96199" w:rsidRDefault="006A1C06" w:rsidP="00E770F3">
      <w:pPr>
        <w:pStyle w:val="Ttulo2"/>
      </w:pPr>
      <w:bookmarkStart w:id="27" w:name="_Toc315337818"/>
      <w:r>
        <w:t>&lt;Nome da categoria da regra&gt;</w:t>
      </w:r>
      <w:r w:rsidR="004B7A79">
        <w:t xml:space="preserve"> (</w:t>
      </w:r>
      <w:r>
        <w:t>A</w:t>
      </w:r>
      <w:r w:rsidR="004B7A79">
        <w:t>)</w:t>
      </w:r>
      <w:bookmarkEnd w:id="27"/>
    </w:p>
    <w:p w:rsidR="004B7A79" w:rsidRDefault="004B7A79" w:rsidP="004B7A7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1101"/>
        <w:gridCol w:w="1419"/>
        <w:gridCol w:w="1418"/>
        <w:gridCol w:w="2975"/>
        <w:gridCol w:w="1139"/>
        <w:gridCol w:w="1554"/>
      </w:tblGrid>
      <w:tr w:rsidR="002B1CE2" w:rsidRPr="00EE6CB9" w:rsidTr="00027CB2">
        <w:tc>
          <w:tcPr>
            <w:tcW w:w="1101" w:type="dxa"/>
          </w:tcPr>
          <w:p w:rsidR="002B1CE2" w:rsidRPr="00EE6CB9" w:rsidRDefault="002B1CE2" w:rsidP="006A1C06">
            <w:pPr>
              <w:rPr>
                <w:b/>
              </w:rPr>
            </w:pPr>
            <w:r w:rsidRPr="00EE6CB9">
              <w:rPr>
                <w:b/>
              </w:rPr>
              <w:t>RN01</w:t>
            </w:r>
            <w:r w:rsidR="006A1C06">
              <w:rPr>
                <w:b/>
              </w:rPr>
              <w:t>A</w:t>
            </w:r>
          </w:p>
        </w:tc>
        <w:tc>
          <w:tcPr>
            <w:tcW w:w="8505" w:type="dxa"/>
            <w:gridSpan w:val="5"/>
          </w:tcPr>
          <w:p w:rsidR="00F92A6C" w:rsidRPr="00EE6CB9" w:rsidRDefault="006A1C06" w:rsidP="00027CB2">
            <w:pPr>
              <w:rPr>
                <w:b/>
              </w:rPr>
            </w:pPr>
            <w:r>
              <w:rPr>
                <w:b/>
              </w:rPr>
              <w:t>&lt;Nome da regra de negócio&gt;</w:t>
            </w:r>
          </w:p>
        </w:tc>
      </w:tr>
      <w:tr w:rsidR="002B1CE2" w:rsidTr="00027CB2">
        <w:tc>
          <w:tcPr>
            <w:tcW w:w="9606" w:type="dxa"/>
            <w:gridSpan w:val="6"/>
          </w:tcPr>
          <w:p w:rsidR="00557916" w:rsidRDefault="00557916" w:rsidP="00027CB2"/>
          <w:p w:rsidR="002B1CE2" w:rsidRDefault="006A1C06" w:rsidP="00027CB2">
            <w:r>
              <w:t>&lt;Descrição da regra de negócio&gt;</w:t>
            </w:r>
          </w:p>
          <w:p w:rsidR="00557916" w:rsidRDefault="00557916" w:rsidP="00027CB2"/>
        </w:tc>
      </w:tr>
      <w:tr w:rsidR="002B1CE2" w:rsidRPr="00231DF9" w:rsidTr="00027CB2">
        <w:trPr>
          <w:gridBefore w:val="2"/>
          <w:wBefore w:w="2520" w:type="dxa"/>
        </w:trPr>
        <w:tc>
          <w:tcPr>
            <w:tcW w:w="1418" w:type="dxa"/>
          </w:tcPr>
          <w:p w:rsidR="002B1CE2" w:rsidRPr="00231DF9" w:rsidRDefault="002B1CE2" w:rsidP="00027CB2">
            <w:pPr>
              <w:rPr>
                <w:b/>
              </w:rPr>
            </w:pPr>
            <w:r w:rsidRPr="00231DF9">
              <w:rPr>
                <w:b/>
              </w:rPr>
              <w:t>Data</w:t>
            </w:r>
          </w:p>
        </w:tc>
        <w:tc>
          <w:tcPr>
            <w:tcW w:w="2975" w:type="dxa"/>
          </w:tcPr>
          <w:p w:rsidR="002B1CE2" w:rsidRPr="00231DF9" w:rsidRDefault="002B1CE2" w:rsidP="00027CB2">
            <w:pPr>
              <w:rPr>
                <w:b/>
              </w:rPr>
            </w:pPr>
            <w:r w:rsidRPr="00231DF9">
              <w:rPr>
                <w:b/>
              </w:rPr>
              <w:t>Fonte</w:t>
            </w:r>
          </w:p>
        </w:tc>
        <w:tc>
          <w:tcPr>
            <w:tcW w:w="1139" w:type="dxa"/>
          </w:tcPr>
          <w:p w:rsidR="002B1CE2" w:rsidRPr="00231DF9" w:rsidRDefault="002B1CE2" w:rsidP="00027CB2">
            <w:pPr>
              <w:rPr>
                <w:b/>
              </w:rPr>
            </w:pPr>
            <w:r w:rsidRPr="00231DF9">
              <w:rPr>
                <w:b/>
              </w:rPr>
              <w:t>Versão</w:t>
            </w:r>
          </w:p>
        </w:tc>
        <w:tc>
          <w:tcPr>
            <w:tcW w:w="1554" w:type="dxa"/>
          </w:tcPr>
          <w:p w:rsidR="002B1CE2" w:rsidRPr="00231DF9" w:rsidRDefault="002B1CE2" w:rsidP="00027CB2">
            <w:pPr>
              <w:rPr>
                <w:b/>
              </w:rPr>
            </w:pPr>
            <w:r w:rsidRPr="00231DF9">
              <w:rPr>
                <w:b/>
              </w:rPr>
              <w:t>Status</w:t>
            </w:r>
          </w:p>
        </w:tc>
      </w:tr>
      <w:tr w:rsidR="002B1CE2" w:rsidTr="00027CB2">
        <w:trPr>
          <w:gridBefore w:val="2"/>
          <w:wBefore w:w="2520" w:type="dxa"/>
        </w:trPr>
        <w:tc>
          <w:tcPr>
            <w:tcW w:w="1418" w:type="dxa"/>
          </w:tcPr>
          <w:p w:rsidR="002B1CE2" w:rsidRDefault="002B1CE2" w:rsidP="00027CB2"/>
        </w:tc>
        <w:tc>
          <w:tcPr>
            <w:tcW w:w="2975" w:type="dxa"/>
          </w:tcPr>
          <w:p w:rsidR="002B1CE2" w:rsidRDefault="002B1CE2" w:rsidP="00027CB2"/>
        </w:tc>
        <w:tc>
          <w:tcPr>
            <w:tcW w:w="1139" w:type="dxa"/>
            <w:vAlign w:val="center"/>
          </w:tcPr>
          <w:p w:rsidR="002B1CE2" w:rsidRDefault="002B1CE2" w:rsidP="00027CB2">
            <w:pPr>
              <w:jc w:val="center"/>
            </w:pPr>
            <w:r>
              <w:t>1.0</w:t>
            </w:r>
          </w:p>
        </w:tc>
        <w:tc>
          <w:tcPr>
            <w:tcW w:w="1554" w:type="dxa"/>
          </w:tcPr>
          <w:p w:rsidR="002B1CE2" w:rsidRDefault="002B1CE2" w:rsidP="00027CB2">
            <w:r w:rsidRPr="00E73E40">
              <w:rPr>
                <w:color w:val="00B050"/>
              </w:rPr>
              <w:t>Vigente</w:t>
            </w:r>
          </w:p>
        </w:tc>
      </w:tr>
    </w:tbl>
    <w:p w:rsidR="002B1CE2" w:rsidRDefault="002B1CE2" w:rsidP="004B7A79"/>
    <w:p w:rsidR="00235B49" w:rsidRPr="0057147F" w:rsidRDefault="00235B49" w:rsidP="00235B49">
      <w:pPr>
        <w:pStyle w:val="Ttulo2"/>
      </w:pPr>
      <w:bookmarkStart w:id="28" w:name="_Toc315337823"/>
      <w:r>
        <w:t>Comuns (</w:t>
      </w:r>
      <w:r w:rsidR="00E14386">
        <w:t>Z</w:t>
      </w:r>
      <w:r>
        <w:t>)</w:t>
      </w:r>
      <w:bookmarkEnd w:id="28"/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1101"/>
        <w:gridCol w:w="1419"/>
        <w:gridCol w:w="1418"/>
        <w:gridCol w:w="2975"/>
        <w:gridCol w:w="1139"/>
        <w:gridCol w:w="1554"/>
      </w:tblGrid>
      <w:tr w:rsidR="00235B49" w:rsidRPr="003F2396" w:rsidTr="00235B49">
        <w:tc>
          <w:tcPr>
            <w:tcW w:w="1101" w:type="dxa"/>
          </w:tcPr>
          <w:p w:rsidR="00235B49" w:rsidRPr="003F2396" w:rsidRDefault="00235B49" w:rsidP="00235B49">
            <w:pPr>
              <w:rPr>
                <w:b/>
              </w:rPr>
            </w:pPr>
          </w:p>
        </w:tc>
        <w:tc>
          <w:tcPr>
            <w:tcW w:w="8505" w:type="dxa"/>
            <w:gridSpan w:val="5"/>
          </w:tcPr>
          <w:p w:rsidR="00235B49" w:rsidRPr="003F2396" w:rsidRDefault="00235B49" w:rsidP="00235B49">
            <w:pPr>
              <w:rPr>
                <w:b/>
              </w:rPr>
            </w:pPr>
          </w:p>
        </w:tc>
      </w:tr>
      <w:tr w:rsidR="00235B49" w:rsidTr="00235B49">
        <w:tc>
          <w:tcPr>
            <w:tcW w:w="9606" w:type="dxa"/>
            <w:gridSpan w:val="6"/>
          </w:tcPr>
          <w:p w:rsidR="00235B49" w:rsidRDefault="00235B49" w:rsidP="00235B49"/>
        </w:tc>
      </w:tr>
      <w:tr w:rsidR="00235B49" w:rsidRPr="00231DF9" w:rsidTr="00235B49">
        <w:trPr>
          <w:gridBefore w:val="2"/>
          <w:wBefore w:w="2520" w:type="dxa"/>
        </w:trPr>
        <w:tc>
          <w:tcPr>
            <w:tcW w:w="1418" w:type="dxa"/>
          </w:tcPr>
          <w:p w:rsidR="00235B49" w:rsidRPr="00231DF9" w:rsidRDefault="00235B49" w:rsidP="00235B49">
            <w:pPr>
              <w:rPr>
                <w:b/>
              </w:rPr>
            </w:pPr>
            <w:r w:rsidRPr="00231DF9">
              <w:rPr>
                <w:b/>
              </w:rPr>
              <w:t>Data</w:t>
            </w:r>
          </w:p>
        </w:tc>
        <w:tc>
          <w:tcPr>
            <w:tcW w:w="2975" w:type="dxa"/>
          </w:tcPr>
          <w:p w:rsidR="00235B49" w:rsidRPr="00231DF9" w:rsidRDefault="00235B49" w:rsidP="00235B49">
            <w:pPr>
              <w:rPr>
                <w:b/>
              </w:rPr>
            </w:pPr>
            <w:r w:rsidRPr="00231DF9">
              <w:rPr>
                <w:b/>
              </w:rPr>
              <w:t>Fonte</w:t>
            </w:r>
          </w:p>
        </w:tc>
        <w:tc>
          <w:tcPr>
            <w:tcW w:w="1139" w:type="dxa"/>
          </w:tcPr>
          <w:p w:rsidR="00235B49" w:rsidRPr="00231DF9" w:rsidRDefault="00235B49" w:rsidP="00235B49">
            <w:pPr>
              <w:rPr>
                <w:b/>
              </w:rPr>
            </w:pPr>
            <w:r w:rsidRPr="00231DF9">
              <w:rPr>
                <w:b/>
              </w:rPr>
              <w:t>Versão</w:t>
            </w:r>
          </w:p>
        </w:tc>
        <w:tc>
          <w:tcPr>
            <w:tcW w:w="1554" w:type="dxa"/>
          </w:tcPr>
          <w:p w:rsidR="00235B49" w:rsidRPr="00231DF9" w:rsidRDefault="00235B49" w:rsidP="00235B49">
            <w:pPr>
              <w:rPr>
                <w:b/>
              </w:rPr>
            </w:pPr>
            <w:r w:rsidRPr="00231DF9">
              <w:rPr>
                <w:b/>
              </w:rPr>
              <w:t>Status</w:t>
            </w:r>
          </w:p>
        </w:tc>
      </w:tr>
      <w:tr w:rsidR="00235B49" w:rsidTr="00235B49">
        <w:trPr>
          <w:gridBefore w:val="2"/>
          <w:wBefore w:w="2520" w:type="dxa"/>
        </w:trPr>
        <w:tc>
          <w:tcPr>
            <w:tcW w:w="1418" w:type="dxa"/>
          </w:tcPr>
          <w:p w:rsidR="00235B49" w:rsidRDefault="00235B49" w:rsidP="00235B49"/>
        </w:tc>
        <w:tc>
          <w:tcPr>
            <w:tcW w:w="2975" w:type="dxa"/>
          </w:tcPr>
          <w:p w:rsidR="00235B49" w:rsidRDefault="00235B49" w:rsidP="00235B49"/>
        </w:tc>
        <w:tc>
          <w:tcPr>
            <w:tcW w:w="1139" w:type="dxa"/>
            <w:vAlign w:val="center"/>
          </w:tcPr>
          <w:p w:rsidR="00235B49" w:rsidRDefault="00235B49" w:rsidP="00235B49">
            <w:pPr>
              <w:jc w:val="center"/>
            </w:pPr>
            <w:r>
              <w:t>1.0</w:t>
            </w:r>
          </w:p>
        </w:tc>
        <w:tc>
          <w:tcPr>
            <w:tcW w:w="1554" w:type="dxa"/>
          </w:tcPr>
          <w:p w:rsidR="00235B49" w:rsidRDefault="00235B49" w:rsidP="00235B49">
            <w:r w:rsidRPr="00E73E40">
              <w:rPr>
                <w:color w:val="00B050"/>
              </w:rPr>
              <w:t>Vigente</w:t>
            </w:r>
          </w:p>
        </w:tc>
      </w:tr>
    </w:tbl>
    <w:p w:rsidR="00A206B1" w:rsidRDefault="00235B49">
      <w:pPr>
        <w:widowControl/>
        <w:spacing w:line="240" w:lineRule="auto"/>
        <w:rPr>
          <w:b/>
          <w:sz w:val="28"/>
        </w:rPr>
      </w:pPr>
      <w:r>
        <w:br w:type="page"/>
      </w:r>
    </w:p>
    <w:p w:rsidR="005B20D0" w:rsidRDefault="005B20D0" w:rsidP="005B20D0">
      <w:pPr>
        <w:pStyle w:val="Ttulo1"/>
        <w:spacing w:before="120" w:after="60"/>
        <w:ind w:left="720" w:hanging="720"/>
      </w:pPr>
      <w:bookmarkStart w:id="29" w:name="_Toc315337824"/>
      <w:r w:rsidRPr="00966919">
        <w:lastRenderedPageBreak/>
        <w:t>Restrições do Sistema</w:t>
      </w:r>
      <w:bookmarkEnd w:id="29"/>
    </w:p>
    <w:p w:rsidR="00B71767" w:rsidRDefault="00B71767" w:rsidP="00B71767"/>
    <w:p w:rsidR="00B71767" w:rsidRDefault="00B71767" w:rsidP="00B71767">
      <w:r>
        <w:t>Não se aplica.</w:t>
      </w:r>
    </w:p>
    <w:p w:rsidR="00B71767" w:rsidRPr="00B71767" w:rsidRDefault="00B71767" w:rsidP="00B71767"/>
    <w:p w:rsidR="005B20D0" w:rsidRPr="00966919" w:rsidRDefault="005B20D0" w:rsidP="005B20D0">
      <w:pPr>
        <w:pStyle w:val="Ttulo1"/>
        <w:spacing w:before="120" w:after="60"/>
        <w:ind w:left="720" w:hanging="720"/>
      </w:pPr>
      <w:bookmarkStart w:id="30" w:name="_Toc315337825"/>
      <w:r w:rsidRPr="00966919">
        <w:t>Conformidade</w:t>
      </w:r>
      <w:bookmarkEnd w:id="30"/>
    </w:p>
    <w:p w:rsidR="005B20D0" w:rsidRDefault="005B20D0" w:rsidP="005B20D0">
      <w:pPr>
        <w:pStyle w:val="Ttulo2"/>
        <w:spacing w:before="120" w:after="60"/>
      </w:pPr>
      <w:bookmarkStart w:id="31" w:name="_Toc315337826"/>
      <w:r w:rsidRPr="00966919">
        <w:t>Licenças</w:t>
      </w:r>
      <w:bookmarkEnd w:id="31"/>
    </w:p>
    <w:p w:rsidR="00D63634" w:rsidRDefault="00D63634" w:rsidP="00D63634"/>
    <w:p w:rsidR="00D63634" w:rsidRDefault="00D63634" w:rsidP="00D63634">
      <w:r>
        <w:t>Não se aplica.</w:t>
      </w:r>
    </w:p>
    <w:p w:rsidR="00D63634" w:rsidRPr="00D63634" w:rsidRDefault="00D63634" w:rsidP="00D63634"/>
    <w:p w:rsidR="005B20D0" w:rsidRDefault="005B20D0" w:rsidP="005B20D0">
      <w:pPr>
        <w:pStyle w:val="Ttulo2"/>
        <w:spacing w:before="120" w:after="60"/>
      </w:pPr>
      <w:bookmarkStart w:id="32" w:name="_Toc492960775"/>
      <w:bookmarkStart w:id="33" w:name="_Toc315337827"/>
      <w:r w:rsidRPr="00966919">
        <w:t xml:space="preserve">Legal, Direitos Autorais, e </w:t>
      </w:r>
      <w:bookmarkEnd w:id="32"/>
      <w:proofErr w:type="gramStart"/>
      <w:r w:rsidRPr="00966919">
        <w:t>Outros</w:t>
      </w:r>
      <w:bookmarkEnd w:id="33"/>
      <w:proofErr w:type="gramEnd"/>
    </w:p>
    <w:p w:rsidR="00D63634" w:rsidRDefault="00D63634" w:rsidP="00D63634"/>
    <w:p w:rsidR="00D63634" w:rsidRDefault="00D63634" w:rsidP="00D63634">
      <w:r>
        <w:t>Não se aplica.</w:t>
      </w:r>
    </w:p>
    <w:p w:rsidR="00D63634" w:rsidRPr="00D63634" w:rsidRDefault="00D63634" w:rsidP="00D63634"/>
    <w:p w:rsidR="005B20D0" w:rsidRDefault="005B20D0" w:rsidP="005B20D0">
      <w:pPr>
        <w:pStyle w:val="Ttulo2"/>
        <w:spacing w:before="120" w:after="60"/>
      </w:pPr>
      <w:bookmarkStart w:id="34" w:name="_Toc315337828"/>
      <w:r w:rsidRPr="00966919">
        <w:t>Normas</w:t>
      </w:r>
      <w:bookmarkEnd w:id="34"/>
      <w:r w:rsidRPr="00966919">
        <w:t xml:space="preserve"> </w:t>
      </w:r>
    </w:p>
    <w:p w:rsidR="00D63634" w:rsidRDefault="00D63634" w:rsidP="00D63634"/>
    <w:p w:rsidR="00D63634" w:rsidRDefault="00D63634" w:rsidP="00D63634">
      <w:r>
        <w:t>Não se aplica.</w:t>
      </w:r>
    </w:p>
    <w:p w:rsidR="00D63634" w:rsidRPr="00D63634" w:rsidRDefault="00D63634" w:rsidP="00D63634"/>
    <w:p w:rsidR="005B20D0" w:rsidRPr="00966919" w:rsidRDefault="005B20D0" w:rsidP="005B20D0">
      <w:pPr>
        <w:pStyle w:val="Ttulo1"/>
        <w:spacing w:before="120" w:after="60"/>
        <w:ind w:left="720" w:hanging="720"/>
      </w:pPr>
      <w:bookmarkStart w:id="35" w:name="_Toc315337829"/>
      <w:r w:rsidRPr="00966919">
        <w:t>Documentação do Sistema</w:t>
      </w:r>
      <w:bookmarkEnd w:id="35"/>
    </w:p>
    <w:p w:rsidR="005B20D0" w:rsidRDefault="005B20D0" w:rsidP="005B20D0"/>
    <w:p w:rsidR="00CF0BFD" w:rsidRPr="005B20D0" w:rsidRDefault="00CF0BFD" w:rsidP="005B20D0">
      <w:r>
        <w:t xml:space="preserve">A documentação do sistema deve ser disponível no link ajuda do </w:t>
      </w:r>
      <w:proofErr w:type="gramStart"/>
      <w:r>
        <w:t>menu</w:t>
      </w:r>
      <w:proofErr w:type="gramEnd"/>
      <w:r>
        <w:t xml:space="preserve"> principal.</w:t>
      </w:r>
    </w:p>
    <w:sectPr w:rsidR="00CF0BFD" w:rsidRPr="005B20D0" w:rsidSect="007A693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19" w:rsidRDefault="003E1219">
      <w:pPr>
        <w:spacing w:line="240" w:lineRule="auto"/>
      </w:pPr>
      <w:r>
        <w:separator/>
      </w:r>
    </w:p>
  </w:endnote>
  <w:endnote w:type="continuationSeparator" w:id="0">
    <w:p w:rsidR="003E1219" w:rsidRDefault="003E1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A0" w:rsidRDefault="008A5DD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95BA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5BA0" w:rsidRDefault="00295BA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017891"/>
      <w:docPartObj>
        <w:docPartGallery w:val="Page Numbers (Bottom of Page)"/>
        <w:docPartUnique/>
      </w:docPartObj>
    </w:sdtPr>
    <w:sdtEndPr/>
    <w:sdtContent>
      <w:p w:rsidR="00295BA0" w:rsidRPr="000A69D1" w:rsidRDefault="00295BA0" w:rsidP="000A69D1">
        <w:pPr>
          <w:pStyle w:val="Rodap"/>
          <w:jc w:val="right"/>
          <w:rPr>
            <w:sz w:val="16"/>
            <w:szCs w:val="16"/>
          </w:rPr>
        </w:pPr>
        <w:r w:rsidRPr="000A69D1">
          <w:rPr>
            <w:rStyle w:val="Nmerodepgina"/>
            <w:sz w:val="16"/>
            <w:szCs w:val="16"/>
          </w:rPr>
          <w:t xml:space="preserve">Pág. </w:t>
        </w:r>
        <w:r w:rsidR="008A5DD3" w:rsidRPr="000A69D1">
          <w:rPr>
            <w:rStyle w:val="Nmerodepgina"/>
            <w:sz w:val="16"/>
            <w:szCs w:val="16"/>
          </w:rPr>
          <w:fldChar w:fldCharType="begin"/>
        </w:r>
        <w:r w:rsidRPr="000A69D1">
          <w:rPr>
            <w:rStyle w:val="Nmerodepgina"/>
            <w:sz w:val="16"/>
            <w:szCs w:val="16"/>
          </w:rPr>
          <w:instrText xml:space="preserve"> PAGE </w:instrText>
        </w:r>
        <w:r w:rsidR="008A5DD3" w:rsidRPr="000A69D1">
          <w:rPr>
            <w:rStyle w:val="Nmerodepgina"/>
            <w:sz w:val="16"/>
            <w:szCs w:val="16"/>
          </w:rPr>
          <w:fldChar w:fldCharType="separate"/>
        </w:r>
        <w:r w:rsidR="006A1C06">
          <w:rPr>
            <w:rStyle w:val="Nmerodepgina"/>
            <w:noProof/>
            <w:sz w:val="16"/>
            <w:szCs w:val="16"/>
          </w:rPr>
          <w:t>14</w:t>
        </w:r>
        <w:r w:rsidR="008A5DD3" w:rsidRPr="000A69D1">
          <w:rPr>
            <w:rStyle w:val="Nmerodepgina"/>
            <w:sz w:val="16"/>
            <w:szCs w:val="16"/>
          </w:rPr>
          <w:fldChar w:fldCharType="end"/>
        </w:r>
        <w:r w:rsidRPr="000A69D1">
          <w:rPr>
            <w:rStyle w:val="Nmerodepgina"/>
            <w:sz w:val="16"/>
            <w:szCs w:val="16"/>
          </w:rPr>
          <w:t>/</w:t>
        </w:r>
        <w:r w:rsidR="003E1219">
          <w:fldChar w:fldCharType="begin"/>
        </w:r>
        <w:r w:rsidR="003E1219">
          <w:instrText xml:space="preserve"> NUMPAGES  \* MERGEFORMAT </w:instrText>
        </w:r>
        <w:r w:rsidR="003E1219">
          <w:fldChar w:fldCharType="separate"/>
        </w:r>
        <w:r w:rsidR="006A1C06" w:rsidRPr="006A1C06">
          <w:rPr>
            <w:rStyle w:val="Nmerodepgina"/>
            <w:noProof/>
            <w:sz w:val="16"/>
          </w:rPr>
          <w:t>14</w:t>
        </w:r>
        <w:r w:rsidR="003E1219">
          <w:rPr>
            <w:rStyle w:val="Nmerodepgina"/>
            <w:noProof/>
            <w:sz w:val="16"/>
          </w:rPr>
          <w:fldChar w:fldCharType="end"/>
        </w:r>
        <w:r w:rsidRPr="000A69D1">
          <w:rPr>
            <w:rStyle w:val="Nmerodepgina"/>
            <w:sz w:val="10"/>
            <w:szCs w:val="16"/>
          </w:rPr>
          <w:t xml:space="preserve"> </w:t>
        </w:r>
        <w:r w:rsidRPr="000A69D1">
          <w:rPr>
            <w:rStyle w:val="Nmerodepgina"/>
            <w:sz w:val="16"/>
            <w:szCs w:val="16"/>
          </w:rPr>
          <w:t xml:space="preserve">- </w:t>
        </w:r>
        <w:r w:rsidR="008A5DD3" w:rsidRPr="000A69D1">
          <w:rPr>
            <w:rStyle w:val="Nmerodepgina"/>
            <w:sz w:val="16"/>
            <w:szCs w:val="16"/>
          </w:rPr>
          <w:fldChar w:fldCharType="begin"/>
        </w:r>
        <w:r w:rsidRPr="000A69D1">
          <w:rPr>
            <w:rStyle w:val="Nmerodepgina"/>
            <w:sz w:val="16"/>
            <w:szCs w:val="16"/>
          </w:rPr>
          <w:instrText xml:space="preserve"> DATE  \l </w:instrText>
        </w:r>
        <w:r w:rsidR="008A5DD3" w:rsidRPr="000A69D1">
          <w:rPr>
            <w:rStyle w:val="Nmerodepgina"/>
            <w:sz w:val="16"/>
            <w:szCs w:val="16"/>
          </w:rPr>
          <w:fldChar w:fldCharType="separate"/>
        </w:r>
        <w:r w:rsidR="006A1C06">
          <w:rPr>
            <w:rStyle w:val="Nmerodepgina"/>
            <w:noProof/>
            <w:sz w:val="16"/>
            <w:szCs w:val="16"/>
          </w:rPr>
          <w:t>23/08/2012</w:t>
        </w:r>
        <w:r w:rsidR="008A5DD3" w:rsidRPr="000A69D1">
          <w:rPr>
            <w:rStyle w:val="Nmerodepgina"/>
            <w:sz w:val="16"/>
            <w:szCs w:val="16"/>
          </w:rPr>
          <w:fldChar w:fldCharType="end"/>
        </w:r>
        <w:r w:rsidRPr="000A69D1">
          <w:rPr>
            <w:rStyle w:val="Nmerodepgina"/>
            <w:sz w:val="16"/>
            <w:szCs w:val="16"/>
          </w:rPr>
          <w:t xml:space="preserve"> - </w:t>
        </w:r>
        <w:r w:rsidR="003E1219">
          <w:fldChar w:fldCharType="begin"/>
        </w:r>
        <w:r w:rsidR="003E1219">
          <w:instrText xml:space="preserve"> TIME  \* MERGEFORMAT </w:instrText>
        </w:r>
        <w:r w:rsidR="003E1219">
          <w:fldChar w:fldCharType="separate"/>
        </w:r>
        <w:r w:rsidR="006A1C06" w:rsidRPr="006A1C06">
          <w:rPr>
            <w:rStyle w:val="Nmerodepgina"/>
            <w:noProof/>
            <w:sz w:val="16"/>
            <w:szCs w:val="16"/>
          </w:rPr>
          <w:t xml:space="preserve">5:24 </w:t>
        </w:r>
        <w:r w:rsidR="003E1219">
          <w:rPr>
            <w:rStyle w:val="Nmerodepgina"/>
            <w:noProof/>
            <w:sz w:val="16"/>
            <w:szCs w:val="16"/>
          </w:rPr>
          <w:fldChar w:fldCharType="end"/>
        </w:r>
        <w:r w:rsidRPr="000A69D1">
          <w:rPr>
            <w:rStyle w:val="Nmerodepgina"/>
            <w:sz w:val="16"/>
            <w:szCs w:val="16"/>
          </w:rPr>
          <w:t xml:space="preserve"> - Arq. </w:t>
        </w:r>
        <w:r w:rsidR="003E1219">
          <w:fldChar w:fldCharType="begin"/>
        </w:r>
        <w:r w:rsidR="003E1219">
          <w:instrText xml:space="preserve"> FILENAME  \* MERGEFORMAT </w:instrText>
        </w:r>
        <w:r w:rsidR="003E1219">
          <w:fldChar w:fldCharType="separate"/>
        </w:r>
        <w:r w:rsidRPr="004B18B5">
          <w:rPr>
            <w:rStyle w:val="Nmerodepgina"/>
            <w:noProof/>
            <w:sz w:val="16"/>
            <w:szCs w:val="16"/>
          </w:rPr>
          <w:t>Especificação</w:t>
        </w:r>
        <w:r w:rsidRPr="004B18B5">
          <w:rPr>
            <w:noProof/>
            <w:sz w:val="16"/>
            <w:szCs w:val="16"/>
          </w:rPr>
          <w:t xml:space="preserve"> de Requisitos Suplementares.docx</w:t>
        </w:r>
        <w:r w:rsidR="003E1219">
          <w:rPr>
            <w:noProof/>
            <w:sz w:val="16"/>
            <w:szCs w:val="16"/>
          </w:rPr>
          <w:fldChar w:fldCharType="end"/>
        </w:r>
      </w:p>
      <w:p w:rsidR="00295BA0" w:rsidRDefault="003E1219">
        <w:pPr>
          <w:pStyle w:val="Rodap"/>
          <w:jc w:val="right"/>
        </w:pPr>
      </w:p>
    </w:sdtContent>
  </w:sdt>
  <w:p w:rsidR="00295BA0" w:rsidRPr="00DE1C41" w:rsidRDefault="00295BA0" w:rsidP="00DE1C4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A0" w:rsidRDefault="00295B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19" w:rsidRDefault="003E1219">
      <w:pPr>
        <w:spacing w:line="240" w:lineRule="auto"/>
      </w:pPr>
      <w:r>
        <w:separator/>
      </w:r>
    </w:p>
  </w:footnote>
  <w:footnote w:type="continuationSeparator" w:id="0">
    <w:p w:rsidR="003E1219" w:rsidRDefault="003E1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A0" w:rsidRDefault="00295BA0" w:rsidP="00DE1C41">
    <w:pPr>
      <w:pStyle w:val="Cabealho"/>
    </w:pPr>
  </w:p>
  <w:p w:rsidR="00295BA0" w:rsidRDefault="00295BA0" w:rsidP="00DE1C41">
    <w:pPr>
      <w:pStyle w:val="Cabealho"/>
    </w:pPr>
  </w:p>
  <w:p w:rsidR="00295BA0" w:rsidRDefault="00295BA0" w:rsidP="00DE1C41">
    <w:pPr>
      <w:pStyle w:val="Cabealho"/>
    </w:pPr>
  </w:p>
  <w:p w:rsidR="00295BA0" w:rsidRPr="00DE1C41" w:rsidRDefault="00295BA0" w:rsidP="00DE1C41">
    <w:pPr>
      <w:pStyle w:val="Cabealho"/>
    </w:pPr>
    <w:r w:rsidRPr="00DE1C41">
      <w:rPr>
        <w:noProof/>
        <w:lang w:eastAsia="pt-BR"/>
      </w:rPr>
      <w:drawing>
        <wp:inline distT="0" distB="0" distL="0" distR="0">
          <wp:extent cx="1162050" cy="342900"/>
          <wp:effectExtent l="1905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A0" w:rsidRPr="0072004D" w:rsidRDefault="00295BA0" w:rsidP="00DE1C41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11"/>
      <w:gridCol w:w="5184"/>
      <w:gridCol w:w="2181"/>
    </w:tblGrid>
    <w:tr w:rsidR="00295BA0" w:rsidTr="00CA1D15">
      <w:trPr>
        <w:trHeight w:val="340"/>
      </w:trPr>
      <w:tc>
        <w:tcPr>
          <w:tcW w:w="2235" w:type="dxa"/>
          <w:vMerge w:val="restart"/>
          <w:vAlign w:val="center"/>
        </w:tcPr>
        <w:p w:rsidR="00295BA0" w:rsidRDefault="00295BA0" w:rsidP="00CA1D1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55F0D2E" wp14:editId="7A8966C3">
                <wp:extent cx="1162050" cy="342900"/>
                <wp:effectExtent l="1905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295BA0" w:rsidRDefault="006A1C06" w:rsidP="001C52BB">
          <w:r>
            <w:t>Projeto Modelo</w:t>
          </w:r>
        </w:p>
      </w:tc>
      <w:tc>
        <w:tcPr>
          <w:tcW w:w="2205" w:type="dxa"/>
          <w:vAlign w:val="center"/>
        </w:tcPr>
        <w:p w:rsidR="00295BA0" w:rsidRDefault="006A1C06" w:rsidP="00366A8E">
          <w:pPr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295BA0" w:rsidTr="001C52BB">
      <w:trPr>
        <w:trHeight w:val="340"/>
      </w:trPr>
      <w:tc>
        <w:tcPr>
          <w:tcW w:w="2235" w:type="dxa"/>
          <w:vMerge/>
        </w:tcPr>
        <w:p w:rsidR="00295BA0" w:rsidRDefault="00295BA0" w:rsidP="001C52BB"/>
      </w:tc>
      <w:tc>
        <w:tcPr>
          <w:tcW w:w="5244" w:type="dxa"/>
          <w:vAlign w:val="center"/>
        </w:tcPr>
        <w:p w:rsidR="00295BA0" w:rsidRDefault="003E1219" w:rsidP="00DE1C4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95BA0">
            <w:t>Especificação de Requisitos Suplementares</w:t>
          </w:r>
          <w:r>
            <w:fldChar w:fldCharType="end"/>
          </w:r>
        </w:p>
      </w:tc>
      <w:tc>
        <w:tcPr>
          <w:tcW w:w="2205" w:type="dxa"/>
          <w:vAlign w:val="center"/>
        </w:tcPr>
        <w:p w:rsidR="00295BA0" w:rsidRDefault="00295BA0" w:rsidP="006A1C06">
          <w:r>
            <w:t xml:space="preserve">Data: </w:t>
          </w:r>
          <w:r w:rsidR="006A1C06">
            <w:t>01/01</w:t>
          </w:r>
          <w:r>
            <w:t>/2012</w:t>
          </w:r>
        </w:p>
      </w:tc>
    </w:tr>
  </w:tbl>
  <w:p w:rsidR="00295BA0" w:rsidRDefault="00295BA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A0" w:rsidRDefault="00295B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7C0B13"/>
    <w:multiLevelType w:val="hybridMultilevel"/>
    <w:tmpl w:val="558A1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84FE7"/>
    <w:multiLevelType w:val="hybridMultilevel"/>
    <w:tmpl w:val="6D14269A"/>
    <w:lvl w:ilvl="0" w:tplc="3452B2C2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3B78F1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4B8030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940AEE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1502F3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32C909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FE82A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EABD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80898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13714ED"/>
    <w:multiLevelType w:val="hybridMultilevel"/>
    <w:tmpl w:val="F668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65A7F"/>
    <w:multiLevelType w:val="hybridMultilevel"/>
    <w:tmpl w:val="2280E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A45E0"/>
    <w:multiLevelType w:val="hybridMultilevel"/>
    <w:tmpl w:val="0C5EF20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520175"/>
    <w:multiLevelType w:val="hybridMultilevel"/>
    <w:tmpl w:val="0C5EF20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1A1118"/>
    <w:multiLevelType w:val="hybridMultilevel"/>
    <w:tmpl w:val="F6884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C3B53"/>
    <w:multiLevelType w:val="hybridMultilevel"/>
    <w:tmpl w:val="7B26F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D12787"/>
    <w:multiLevelType w:val="multilevel"/>
    <w:tmpl w:val="075A7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2046C5E"/>
    <w:multiLevelType w:val="hybridMultilevel"/>
    <w:tmpl w:val="65A02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86CDC"/>
    <w:multiLevelType w:val="hybridMultilevel"/>
    <w:tmpl w:val="E1E0F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F7A7C"/>
    <w:multiLevelType w:val="hybridMultilevel"/>
    <w:tmpl w:val="D6400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86605"/>
    <w:multiLevelType w:val="hybridMultilevel"/>
    <w:tmpl w:val="7820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17283"/>
    <w:multiLevelType w:val="hybridMultilevel"/>
    <w:tmpl w:val="CFB63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96AF9"/>
    <w:multiLevelType w:val="hybridMultilevel"/>
    <w:tmpl w:val="2AEE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9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8"/>
  </w:num>
  <w:num w:numId="15">
    <w:abstractNumId w:val="11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75"/>
    <w:rsid w:val="00003B6D"/>
    <w:rsid w:val="00015D75"/>
    <w:rsid w:val="00020CEB"/>
    <w:rsid w:val="000219DF"/>
    <w:rsid w:val="000253D5"/>
    <w:rsid w:val="00027CB2"/>
    <w:rsid w:val="00031920"/>
    <w:rsid w:val="0003525C"/>
    <w:rsid w:val="000527CB"/>
    <w:rsid w:val="00056455"/>
    <w:rsid w:val="00070EFC"/>
    <w:rsid w:val="000751AF"/>
    <w:rsid w:val="00077E30"/>
    <w:rsid w:val="000A0BB6"/>
    <w:rsid w:val="000A14C7"/>
    <w:rsid w:val="000A3EED"/>
    <w:rsid w:val="000A69D1"/>
    <w:rsid w:val="000B0564"/>
    <w:rsid w:val="000C5531"/>
    <w:rsid w:val="000C5F9B"/>
    <w:rsid w:val="000D02E4"/>
    <w:rsid w:val="000D08BB"/>
    <w:rsid w:val="000D234B"/>
    <w:rsid w:val="000E72D3"/>
    <w:rsid w:val="000F3829"/>
    <w:rsid w:val="00101321"/>
    <w:rsid w:val="00125F8D"/>
    <w:rsid w:val="00126262"/>
    <w:rsid w:val="00126DF0"/>
    <w:rsid w:val="0013004A"/>
    <w:rsid w:val="0013562A"/>
    <w:rsid w:val="001370CE"/>
    <w:rsid w:val="0014244F"/>
    <w:rsid w:val="001473E3"/>
    <w:rsid w:val="00153774"/>
    <w:rsid w:val="00160075"/>
    <w:rsid w:val="00164B89"/>
    <w:rsid w:val="001663B9"/>
    <w:rsid w:val="00170AFA"/>
    <w:rsid w:val="001820EE"/>
    <w:rsid w:val="00183672"/>
    <w:rsid w:val="00187378"/>
    <w:rsid w:val="00191A31"/>
    <w:rsid w:val="001A07A4"/>
    <w:rsid w:val="001A73F1"/>
    <w:rsid w:val="001C162D"/>
    <w:rsid w:val="001C52BB"/>
    <w:rsid w:val="001D1949"/>
    <w:rsid w:val="001D2299"/>
    <w:rsid w:val="001D235F"/>
    <w:rsid w:val="001D5335"/>
    <w:rsid w:val="001D6810"/>
    <w:rsid w:val="001F2853"/>
    <w:rsid w:val="001F7C6B"/>
    <w:rsid w:val="00200255"/>
    <w:rsid w:val="00226947"/>
    <w:rsid w:val="00227E4D"/>
    <w:rsid w:val="00231DF9"/>
    <w:rsid w:val="00235B49"/>
    <w:rsid w:val="00246E89"/>
    <w:rsid w:val="002603F0"/>
    <w:rsid w:val="00262ED1"/>
    <w:rsid w:val="0026639C"/>
    <w:rsid w:val="00273E8A"/>
    <w:rsid w:val="0027604F"/>
    <w:rsid w:val="00276331"/>
    <w:rsid w:val="00280213"/>
    <w:rsid w:val="0028059E"/>
    <w:rsid w:val="00287223"/>
    <w:rsid w:val="002915B3"/>
    <w:rsid w:val="00295BA0"/>
    <w:rsid w:val="002A45AA"/>
    <w:rsid w:val="002B1CE2"/>
    <w:rsid w:val="002B7BAD"/>
    <w:rsid w:val="002E4FC6"/>
    <w:rsid w:val="002F73D0"/>
    <w:rsid w:val="00306203"/>
    <w:rsid w:val="0030735C"/>
    <w:rsid w:val="003107C5"/>
    <w:rsid w:val="0031563C"/>
    <w:rsid w:val="00320488"/>
    <w:rsid w:val="003204F0"/>
    <w:rsid w:val="00322953"/>
    <w:rsid w:val="003323B4"/>
    <w:rsid w:val="00337ECD"/>
    <w:rsid w:val="00341F27"/>
    <w:rsid w:val="00351FB4"/>
    <w:rsid w:val="00361082"/>
    <w:rsid w:val="0036288F"/>
    <w:rsid w:val="00366A8E"/>
    <w:rsid w:val="00394226"/>
    <w:rsid w:val="0039430B"/>
    <w:rsid w:val="003A0DE6"/>
    <w:rsid w:val="003B5982"/>
    <w:rsid w:val="003B5E2A"/>
    <w:rsid w:val="003C47DF"/>
    <w:rsid w:val="003C6097"/>
    <w:rsid w:val="003C780E"/>
    <w:rsid w:val="003D45CA"/>
    <w:rsid w:val="003D5584"/>
    <w:rsid w:val="003E1219"/>
    <w:rsid w:val="003E1574"/>
    <w:rsid w:val="003E55CE"/>
    <w:rsid w:val="003F2396"/>
    <w:rsid w:val="00400CC3"/>
    <w:rsid w:val="0040578B"/>
    <w:rsid w:val="00406BD3"/>
    <w:rsid w:val="004072CF"/>
    <w:rsid w:val="004211ED"/>
    <w:rsid w:val="00424CD7"/>
    <w:rsid w:val="004259A8"/>
    <w:rsid w:val="004261B4"/>
    <w:rsid w:val="004329E1"/>
    <w:rsid w:val="00437178"/>
    <w:rsid w:val="00446ACD"/>
    <w:rsid w:val="00463549"/>
    <w:rsid w:val="00482F2D"/>
    <w:rsid w:val="00486565"/>
    <w:rsid w:val="00491149"/>
    <w:rsid w:val="004940DC"/>
    <w:rsid w:val="004A3683"/>
    <w:rsid w:val="004A3833"/>
    <w:rsid w:val="004B18B5"/>
    <w:rsid w:val="004B7A79"/>
    <w:rsid w:val="004C6CAC"/>
    <w:rsid w:val="004C7976"/>
    <w:rsid w:val="004E34FC"/>
    <w:rsid w:val="004E4D1E"/>
    <w:rsid w:val="004E5A39"/>
    <w:rsid w:val="004E7B58"/>
    <w:rsid w:val="004F7D83"/>
    <w:rsid w:val="00502919"/>
    <w:rsid w:val="00503448"/>
    <w:rsid w:val="0051331C"/>
    <w:rsid w:val="00523CFC"/>
    <w:rsid w:val="00531A80"/>
    <w:rsid w:val="00535F53"/>
    <w:rsid w:val="00537822"/>
    <w:rsid w:val="005457D4"/>
    <w:rsid w:val="00553CE2"/>
    <w:rsid w:val="00554418"/>
    <w:rsid w:val="005545A6"/>
    <w:rsid w:val="00555222"/>
    <w:rsid w:val="00556465"/>
    <w:rsid w:val="00556B51"/>
    <w:rsid w:val="00557916"/>
    <w:rsid w:val="00560C77"/>
    <w:rsid w:val="00561475"/>
    <w:rsid w:val="005619E8"/>
    <w:rsid w:val="00561E96"/>
    <w:rsid w:val="0056491E"/>
    <w:rsid w:val="0057147F"/>
    <w:rsid w:val="00571718"/>
    <w:rsid w:val="005833CE"/>
    <w:rsid w:val="00593592"/>
    <w:rsid w:val="005A4ED3"/>
    <w:rsid w:val="005A549B"/>
    <w:rsid w:val="005B20D0"/>
    <w:rsid w:val="005B2C6E"/>
    <w:rsid w:val="005C350C"/>
    <w:rsid w:val="005C70BD"/>
    <w:rsid w:val="005C778B"/>
    <w:rsid w:val="005D2B7D"/>
    <w:rsid w:val="005F28B2"/>
    <w:rsid w:val="005F2988"/>
    <w:rsid w:val="005F44E2"/>
    <w:rsid w:val="005F7978"/>
    <w:rsid w:val="0062021F"/>
    <w:rsid w:val="0062697F"/>
    <w:rsid w:val="00644788"/>
    <w:rsid w:val="00644D88"/>
    <w:rsid w:val="0064518C"/>
    <w:rsid w:val="00645D6A"/>
    <w:rsid w:val="00650B9D"/>
    <w:rsid w:val="006558BE"/>
    <w:rsid w:val="00682E97"/>
    <w:rsid w:val="00683D75"/>
    <w:rsid w:val="006925A3"/>
    <w:rsid w:val="00694904"/>
    <w:rsid w:val="00697C53"/>
    <w:rsid w:val="006A1812"/>
    <w:rsid w:val="006A1C06"/>
    <w:rsid w:val="006B4DBA"/>
    <w:rsid w:val="006B4E01"/>
    <w:rsid w:val="006B5D79"/>
    <w:rsid w:val="006C613B"/>
    <w:rsid w:val="006D392F"/>
    <w:rsid w:val="006D5351"/>
    <w:rsid w:val="006E3C1E"/>
    <w:rsid w:val="006F0D93"/>
    <w:rsid w:val="006F6FDC"/>
    <w:rsid w:val="00707E76"/>
    <w:rsid w:val="007110C1"/>
    <w:rsid w:val="00711618"/>
    <w:rsid w:val="0071194A"/>
    <w:rsid w:val="007122B0"/>
    <w:rsid w:val="007176A0"/>
    <w:rsid w:val="00722EE3"/>
    <w:rsid w:val="007239D3"/>
    <w:rsid w:val="00724287"/>
    <w:rsid w:val="00733248"/>
    <w:rsid w:val="007365E8"/>
    <w:rsid w:val="00736801"/>
    <w:rsid w:val="00744320"/>
    <w:rsid w:val="0074546F"/>
    <w:rsid w:val="007533E6"/>
    <w:rsid w:val="0075779D"/>
    <w:rsid w:val="0076428A"/>
    <w:rsid w:val="0076465B"/>
    <w:rsid w:val="0076716E"/>
    <w:rsid w:val="0078375B"/>
    <w:rsid w:val="00783B8D"/>
    <w:rsid w:val="007853C6"/>
    <w:rsid w:val="00790978"/>
    <w:rsid w:val="00791013"/>
    <w:rsid w:val="00791E40"/>
    <w:rsid w:val="007943EB"/>
    <w:rsid w:val="00797244"/>
    <w:rsid w:val="007A1736"/>
    <w:rsid w:val="007A2DD9"/>
    <w:rsid w:val="007A33CC"/>
    <w:rsid w:val="007A4599"/>
    <w:rsid w:val="007A6931"/>
    <w:rsid w:val="007B5E28"/>
    <w:rsid w:val="007D0544"/>
    <w:rsid w:val="007E1684"/>
    <w:rsid w:val="008164F6"/>
    <w:rsid w:val="008169EA"/>
    <w:rsid w:val="0082486E"/>
    <w:rsid w:val="0083652B"/>
    <w:rsid w:val="00843B69"/>
    <w:rsid w:val="008526D5"/>
    <w:rsid w:val="00854960"/>
    <w:rsid w:val="00860748"/>
    <w:rsid w:val="00861DC1"/>
    <w:rsid w:val="00864211"/>
    <w:rsid w:val="00871AD6"/>
    <w:rsid w:val="00871D3C"/>
    <w:rsid w:val="0087324B"/>
    <w:rsid w:val="0087348B"/>
    <w:rsid w:val="008750F6"/>
    <w:rsid w:val="00893B1E"/>
    <w:rsid w:val="008A26A2"/>
    <w:rsid w:val="008A387F"/>
    <w:rsid w:val="008A5DD3"/>
    <w:rsid w:val="008B525F"/>
    <w:rsid w:val="008C3320"/>
    <w:rsid w:val="008E0FA9"/>
    <w:rsid w:val="008E34CB"/>
    <w:rsid w:val="00904107"/>
    <w:rsid w:val="009321E2"/>
    <w:rsid w:val="0094195D"/>
    <w:rsid w:val="00943133"/>
    <w:rsid w:val="0094562F"/>
    <w:rsid w:val="009601F7"/>
    <w:rsid w:val="00962852"/>
    <w:rsid w:val="00966BF0"/>
    <w:rsid w:val="009706E0"/>
    <w:rsid w:val="00973ABE"/>
    <w:rsid w:val="00981EBB"/>
    <w:rsid w:val="009858F0"/>
    <w:rsid w:val="0099393B"/>
    <w:rsid w:val="00993B65"/>
    <w:rsid w:val="009B16C3"/>
    <w:rsid w:val="009D65F9"/>
    <w:rsid w:val="009E47C3"/>
    <w:rsid w:val="009E6C3A"/>
    <w:rsid w:val="009F3CE3"/>
    <w:rsid w:val="009F7DFE"/>
    <w:rsid w:val="00A01FF9"/>
    <w:rsid w:val="00A03F57"/>
    <w:rsid w:val="00A2005C"/>
    <w:rsid w:val="00A20331"/>
    <w:rsid w:val="00A206B1"/>
    <w:rsid w:val="00A32130"/>
    <w:rsid w:val="00A35815"/>
    <w:rsid w:val="00A44A6F"/>
    <w:rsid w:val="00A44EBC"/>
    <w:rsid w:val="00A465AF"/>
    <w:rsid w:val="00A6016B"/>
    <w:rsid w:val="00A61627"/>
    <w:rsid w:val="00A64A3C"/>
    <w:rsid w:val="00A6611E"/>
    <w:rsid w:val="00A703C8"/>
    <w:rsid w:val="00A8133B"/>
    <w:rsid w:val="00A8502C"/>
    <w:rsid w:val="00A90062"/>
    <w:rsid w:val="00A926A8"/>
    <w:rsid w:val="00AB7D7B"/>
    <w:rsid w:val="00AD2C17"/>
    <w:rsid w:val="00AD441C"/>
    <w:rsid w:val="00AE0BA8"/>
    <w:rsid w:val="00AE6C8A"/>
    <w:rsid w:val="00AF1A68"/>
    <w:rsid w:val="00AF248E"/>
    <w:rsid w:val="00AF7359"/>
    <w:rsid w:val="00B02740"/>
    <w:rsid w:val="00B06E00"/>
    <w:rsid w:val="00B11B7A"/>
    <w:rsid w:val="00B2034F"/>
    <w:rsid w:val="00B214D6"/>
    <w:rsid w:val="00B21565"/>
    <w:rsid w:val="00B225C9"/>
    <w:rsid w:val="00B25B8A"/>
    <w:rsid w:val="00B27C28"/>
    <w:rsid w:val="00B30D78"/>
    <w:rsid w:val="00B4200E"/>
    <w:rsid w:val="00B520A3"/>
    <w:rsid w:val="00B52F23"/>
    <w:rsid w:val="00B62097"/>
    <w:rsid w:val="00B63635"/>
    <w:rsid w:val="00B7127E"/>
    <w:rsid w:val="00B71767"/>
    <w:rsid w:val="00B7200D"/>
    <w:rsid w:val="00B8184E"/>
    <w:rsid w:val="00B91E31"/>
    <w:rsid w:val="00B92A76"/>
    <w:rsid w:val="00B96BE7"/>
    <w:rsid w:val="00B9701C"/>
    <w:rsid w:val="00BA0959"/>
    <w:rsid w:val="00BA0976"/>
    <w:rsid w:val="00BA1DF9"/>
    <w:rsid w:val="00BA3CD6"/>
    <w:rsid w:val="00BA6F1B"/>
    <w:rsid w:val="00BB1188"/>
    <w:rsid w:val="00BB511D"/>
    <w:rsid w:val="00BB7593"/>
    <w:rsid w:val="00BC3D45"/>
    <w:rsid w:val="00BC5BA2"/>
    <w:rsid w:val="00BC6465"/>
    <w:rsid w:val="00BD400C"/>
    <w:rsid w:val="00BE4E02"/>
    <w:rsid w:val="00BE6B76"/>
    <w:rsid w:val="00C04925"/>
    <w:rsid w:val="00C21A30"/>
    <w:rsid w:val="00C256EA"/>
    <w:rsid w:val="00C36CE1"/>
    <w:rsid w:val="00C44721"/>
    <w:rsid w:val="00C45EFF"/>
    <w:rsid w:val="00C46A60"/>
    <w:rsid w:val="00C471B8"/>
    <w:rsid w:val="00C47528"/>
    <w:rsid w:val="00C55EBA"/>
    <w:rsid w:val="00C60BC8"/>
    <w:rsid w:val="00C74163"/>
    <w:rsid w:val="00C7559A"/>
    <w:rsid w:val="00C81227"/>
    <w:rsid w:val="00C822A5"/>
    <w:rsid w:val="00C86DCD"/>
    <w:rsid w:val="00C90C25"/>
    <w:rsid w:val="00C93810"/>
    <w:rsid w:val="00CA1D15"/>
    <w:rsid w:val="00CB06E9"/>
    <w:rsid w:val="00CB4932"/>
    <w:rsid w:val="00CC2FD9"/>
    <w:rsid w:val="00CC753C"/>
    <w:rsid w:val="00CD6EDD"/>
    <w:rsid w:val="00CE5C32"/>
    <w:rsid w:val="00CE77BE"/>
    <w:rsid w:val="00CF0BFD"/>
    <w:rsid w:val="00CF2C36"/>
    <w:rsid w:val="00D1228B"/>
    <w:rsid w:val="00D15A0F"/>
    <w:rsid w:val="00D27255"/>
    <w:rsid w:val="00D30081"/>
    <w:rsid w:val="00D41031"/>
    <w:rsid w:val="00D41521"/>
    <w:rsid w:val="00D41D13"/>
    <w:rsid w:val="00D435BE"/>
    <w:rsid w:val="00D55121"/>
    <w:rsid w:val="00D60F45"/>
    <w:rsid w:val="00D617E6"/>
    <w:rsid w:val="00D63634"/>
    <w:rsid w:val="00D66D66"/>
    <w:rsid w:val="00D748F9"/>
    <w:rsid w:val="00D74EE9"/>
    <w:rsid w:val="00D848D6"/>
    <w:rsid w:val="00D9150F"/>
    <w:rsid w:val="00D92702"/>
    <w:rsid w:val="00D96199"/>
    <w:rsid w:val="00DA5A64"/>
    <w:rsid w:val="00DB4221"/>
    <w:rsid w:val="00DB689C"/>
    <w:rsid w:val="00DB7D5E"/>
    <w:rsid w:val="00DC0409"/>
    <w:rsid w:val="00DD56D1"/>
    <w:rsid w:val="00DD6C8E"/>
    <w:rsid w:val="00DE1C41"/>
    <w:rsid w:val="00DF063E"/>
    <w:rsid w:val="00DF1F55"/>
    <w:rsid w:val="00DF27E0"/>
    <w:rsid w:val="00DF5697"/>
    <w:rsid w:val="00E007BA"/>
    <w:rsid w:val="00E04B2A"/>
    <w:rsid w:val="00E07152"/>
    <w:rsid w:val="00E12883"/>
    <w:rsid w:val="00E14386"/>
    <w:rsid w:val="00E154D4"/>
    <w:rsid w:val="00E2088B"/>
    <w:rsid w:val="00E320AF"/>
    <w:rsid w:val="00E436C9"/>
    <w:rsid w:val="00E52990"/>
    <w:rsid w:val="00E52D3C"/>
    <w:rsid w:val="00E53EB1"/>
    <w:rsid w:val="00E7180E"/>
    <w:rsid w:val="00E73E40"/>
    <w:rsid w:val="00E770F3"/>
    <w:rsid w:val="00E84F33"/>
    <w:rsid w:val="00E915C5"/>
    <w:rsid w:val="00E9778D"/>
    <w:rsid w:val="00EC23AD"/>
    <w:rsid w:val="00EC3087"/>
    <w:rsid w:val="00EC49A9"/>
    <w:rsid w:val="00ED1D19"/>
    <w:rsid w:val="00ED2C00"/>
    <w:rsid w:val="00EE6CB9"/>
    <w:rsid w:val="00EF4B66"/>
    <w:rsid w:val="00EF5886"/>
    <w:rsid w:val="00EF788D"/>
    <w:rsid w:val="00F06BFF"/>
    <w:rsid w:val="00F1283E"/>
    <w:rsid w:val="00F143BB"/>
    <w:rsid w:val="00F14DA7"/>
    <w:rsid w:val="00F258F2"/>
    <w:rsid w:val="00F3574B"/>
    <w:rsid w:val="00F40744"/>
    <w:rsid w:val="00F4426E"/>
    <w:rsid w:val="00F4446B"/>
    <w:rsid w:val="00F509AF"/>
    <w:rsid w:val="00F619B3"/>
    <w:rsid w:val="00F643AE"/>
    <w:rsid w:val="00F7017B"/>
    <w:rsid w:val="00F72414"/>
    <w:rsid w:val="00F73DC3"/>
    <w:rsid w:val="00F85B75"/>
    <w:rsid w:val="00F85CC9"/>
    <w:rsid w:val="00F9009E"/>
    <w:rsid w:val="00F91953"/>
    <w:rsid w:val="00F92A6C"/>
    <w:rsid w:val="00F94C12"/>
    <w:rsid w:val="00FB69EE"/>
    <w:rsid w:val="00FC1C62"/>
    <w:rsid w:val="00FD0E94"/>
    <w:rsid w:val="00FD74C6"/>
    <w:rsid w:val="00FE3202"/>
    <w:rsid w:val="00FE6156"/>
    <w:rsid w:val="00FF0C20"/>
    <w:rsid w:val="00FF10B3"/>
    <w:rsid w:val="00FF3B6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C1"/>
    <w:pPr>
      <w:widowControl w:val="0"/>
      <w:spacing w:line="240" w:lineRule="atLeast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7A6931"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har"/>
    <w:qFormat/>
    <w:rsid w:val="007A6931"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rsid w:val="007A693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A693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A6931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A69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A693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A693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A693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693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6931"/>
    <w:pPr>
      <w:spacing w:before="360" w:after="360" w:line="240" w:lineRule="auto"/>
      <w:jc w:val="center"/>
    </w:pPr>
    <w:rPr>
      <w:b/>
      <w:sz w:val="36"/>
    </w:rPr>
  </w:style>
  <w:style w:type="paragraph" w:styleId="Subttulo">
    <w:name w:val="Subtitle"/>
    <w:basedOn w:val="Normal"/>
    <w:link w:val="SubttuloChar"/>
    <w:qFormat/>
    <w:rsid w:val="007A6931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7A6931"/>
    <w:pPr>
      <w:ind w:left="900" w:hanging="900"/>
    </w:pPr>
  </w:style>
  <w:style w:type="paragraph" w:styleId="Sumrio1">
    <w:name w:val="toc 1"/>
    <w:basedOn w:val="Normal"/>
    <w:next w:val="Normal"/>
    <w:uiPriority w:val="39"/>
    <w:rsid w:val="007A693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7A693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7A693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rsid w:val="007A693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7A693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A6931"/>
  </w:style>
  <w:style w:type="paragraph" w:customStyle="1" w:styleId="Bullet1">
    <w:name w:val="Bullet1"/>
    <w:basedOn w:val="Normal"/>
    <w:rsid w:val="007A6931"/>
    <w:pPr>
      <w:ind w:left="720" w:hanging="432"/>
    </w:pPr>
  </w:style>
  <w:style w:type="paragraph" w:customStyle="1" w:styleId="Bullet2">
    <w:name w:val="Bullet2"/>
    <w:basedOn w:val="Normal"/>
    <w:rsid w:val="007A693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A6931"/>
    <w:pPr>
      <w:keepLines/>
      <w:spacing w:after="120"/>
    </w:pPr>
  </w:style>
  <w:style w:type="paragraph" w:styleId="Corpodetexto">
    <w:name w:val="Body Text"/>
    <w:basedOn w:val="Normal"/>
    <w:semiHidden/>
    <w:rsid w:val="007A693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7A6931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7A693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7A69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A69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A6931"/>
    <w:pPr>
      <w:spacing w:before="80" w:line="240" w:lineRule="auto"/>
    </w:pPr>
  </w:style>
  <w:style w:type="paragraph" w:customStyle="1" w:styleId="Paragraph3">
    <w:name w:val="Paragraph3"/>
    <w:basedOn w:val="Normal"/>
    <w:rsid w:val="007A693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7A6931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semiHidden/>
    <w:rsid w:val="007A6931"/>
    <w:pPr>
      <w:ind w:left="600"/>
    </w:pPr>
  </w:style>
  <w:style w:type="paragraph" w:styleId="Sumrio5">
    <w:name w:val="toc 5"/>
    <w:basedOn w:val="Normal"/>
    <w:next w:val="Normal"/>
    <w:semiHidden/>
    <w:rsid w:val="007A6931"/>
    <w:pPr>
      <w:ind w:left="800"/>
    </w:pPr>
  </w:style>
  <w:style w:type="paragraph" w:styleId="Sumrio6">
    <w:name w:val="toc 6"/>
    <w:basedOn w:val="Normal"/>
    <w:next w:val="Normal"/>
    <w:semiHidden/>
    <w:rsid w:val="007A6931"/>
    <w:pPr>
      <w:ind w:left="1000"/>
    </w:pPr>
  </w:style>
  <w:style w:type="paragraph" w:styleId="Sumrio7">
    <w:name w:val="toc 7"/>
    <w:basedOn w:val="Normal"/>
    <w:next w:val="Normal"/>
    <w:semiHidden/>
    <w:rsid w:val="007A6931"/>
    <w:pPr>
      <w:ind w:left="1200"/>
    </w:pPr>
  </w:style>
  <w:style w:type="paragraph" w:styleId="Sumrio8">
    <w:name w:val="toc 8"/>
    <w:basedOn w:val="Normal"/>
    <w:next w:val="Normal"/>
    <w:semiHidden/>
    <w:rsid w:val="007A6931"/>
    <w:pPr>
      <w:ind w:left="1400"/>
    </w:pPr>
  </w:style>
  <w:style w:type="paragraph" w:styleId="Sumrio9">
    <w:name w:val="toc 9"/>
    <w:basedOn w:val="Normal"/>
    <w:next w:val="Normal"/>
    <w:semiHidden/>
    <w:rsid w:val="007A6931"/>
    <w:pPr>
      <w:ind w:left="1600"/>
    </w:pPr>
  </w:style>
  <w:style w:type="paragraph" w:styleId="Corpodetexto2">
    <w:name w:val="Body Text 2"/>
    <w:basedOn w:val="Normal"/>
    <w:semiHidden/>
    <w:rsid w:val="007A6931"/>
    <w:rPr>
      <w:i/>
      <w:color w:val="0000FF"/>
    </w:rPr>
  </w:style>
  <w:style w:type="paragraph" w:styleId="Recuodecorpodetexto">
    <w:name w:val="Body Text Indent"/>
    <w:basedOn w:val="Normal"/>
    <w:semiHidden/>
    <w:rsid w:val="007A69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A693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7A6931"/>
    <w:pPr>
      <w:widowControl/>
      <w:tabs>
        <w:tab w:val="left" w:pos="720"/>
        <w:tab w:val="num" w:pos="1440"/>
      </w:tabs>
      <w:spacing w:before="120" w:line="240" w:lineRule="auto"/>
      <w:ind w:left="720" w:right="360" w:hanging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DA5A64"/>
    <w:pPr>
      <w:spacing w:before="120" w:after="120"/>
    </w:pPr>
    <w:rPr>
      <w:i/>
      <w:color w:val="0000FF"/>
    </w:rPr>
  </w:style>
  <w:style w:type="character" w:styleId="Hyperlink">
    <w:name w:val="Hyperlink"/>
    <w:basedOn w:val="Fontepargpadro"/>
    <w:uiPriority w:val="99"/>
    <w:rsid w:val="007A6931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7A6931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7A6931"/>
    <w:rPr>
      <w:b/>
      <w:bCs/>
    </w:rPr>
  </w:style>
  <w:style w:type="paragraph" w:customStyle="1" w:styleId="template">
    <w:name w:val="template"/>
    <w:basedOn w:val="Normal"/>
    <w:rsid w:val="007A6931"/>
    <w:pPr>
      <w:widowControl/>
      <w:spacing w:line="240" w:lineRule="exact"/>
    </w:pPr>
    <w:rPr>
      <w:i/>
      <w:lang w:eastAsia="pt-BR"/>
    </w:rPr>
  </w:style>
  <w:style w:type="paragraph" w:customStyle="1" w:styleId="Requisito">
    <w:name w:val="Requisito"/>
    <w:basedOn w:val="Corpodetexto"/>
    <w:rsid w:val="007A6931"/>
    <w:pPr>
      <w:numPr>
        <w:numId w:val="2"/>
      </w:numPr>
    </w:pPr>
  </w:style>
  <w:style w:type="paragraph" w:customStyle="1" w:styleId="infoblue0">
    <w:name w:val="infoblue"/>
    <w:basedOn w:val="Normal"/>
    <w:rsid w:val="007A6931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balo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A6016B"/>
  </w:style>
  <w:style w:type="character" w:customStyle="1" w:styleId="CabealhoChar">
    <w:name w:val="Cabeçalho Char"/>
    <w:basedOn w:val="Fontepargpadro"/>
    <w:link w:val="Cabealho"/>
    <w:rsid w:val="003C6097"/>
    <w:rPr>
      <w:lang w:eastAsia="en-US"/>
    </w:rPr>
  </w:style>
  <w:style w:type="character" w:styleId="TtulodoLivro">
    <w:name w:val="Book Title"/>
    <w:basedOn w:val="Fontepargpadro"/>
    <w:uiPriority w:val="33"/>
    <w:qFormat/>
    <w:rsid w:val="003C6097"/>
    <w:rPr>
      <w:b/>
      <w:bCs/>
      <w:smallCaps/>
      <w:spacing w:val="5"/>
    </w:rPr>
  </w:style>
  <w:style w:type="character" w:customStyle="1" w:styleId="InfoBlueChar">
    <w:name w:val="InfoBlue Char"/>
    <w:basedOn w:val="Fontepargpadro"/>
    <w:link w:val="InfoBlue"/>
    <w:rsid w:val="003C6097"/>
    <w:rPr>
      <w:i/>
      <w:color w:val="0000FF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B20D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B20D0"/>
    <w:rPr>
      <w:sz w:val="16"/>
      <w:szCs w:val="16"/>
      <w:lang w:eastAsia="en-US"/>
    </w:rPr>
  </w:style>
  <w:style w:type="character" w:customStyle="1" w:styleId="RodapChar">
    <w:name w:val="Rodapé Char"/>
    <w:basedOn w:val="Fontepargpadro"/>
    <w:link w:val="Rodap"/>
    <w:rsid w:val="0014244F"/>
    <w:rPr>
      <w:lang w:eastAsia="en-US"/>
    </w:rPr>
  </w:style>
  <w:style w:type="character" w:customStyle="1" w:styleId="SubttuloChar">
    <w:name w:val="Subtítulo Char"/>
    <w:basedOn w:val="Fontepargpadro"/>
    <w:link w:val="Subttulo"/>
    <w:rsid w:val="00DE1C41"/>
    <w:rPr>
      <w:rFonts w:ascii="Arial" w:hAnsi="Arial"/>
      <w:i/>
      <w:sz w:val="36"/>
      <w:lang w:val="en-AU" w:eastAsia="en-US"/>
    </w:rPr>
  </w:style>
  <w:style w:type="paragraph" w:customStyle="1" w:styleId="texto">
    <w:name w:val="texto"/>
    <w:basedOn w:val="Normal"/>
    <w:rsid w:val="00E770F3"/>
    <w:pPr>
      <w:tabs>
        <w:tab w:val="left" w:pos="567"/>
      </w:tabs>
      <w:spacing w:before="60" w:line="240" w:lineRule="auto"/>
      <w:ind w:left="964"/>
    </w:pPr>
    <w:rPr>
      <w:sz w:val="22"/>
      <w:lang w:eastAsia="pt-BR"/>
    </w:rPr>
  </w:style>
  <w:style w:type="table" w:styleId="Tabelacomgrade">
    <w:name w:val="Table Grid"/>
    <w:basedOn w:val="Tabelanormal"/>
    <w:uiPriority w:val="59"/>
    <w:rsid w:val="00E770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8656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935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9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92"/>
    <w:rPr>
      <w:rFonts w:ascii="Verdana" w:hAnsi="Verdan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92"/>
    <w:rPr>
      <w:rFonts w:ascii="Verdana" w:hAnsi="Verdana"/>
      <w:b/>
      <w:bCs/>
      <w:lang w:eastAsia="en-US"/>
    </w:rPr>
  </w:style>
  <w:style w:type="character" w:customStyle="1" w:styleId="Ttulo2Char">
    <w:name w:val="Título 2 Char"/>
    <w:basedOn w:val="Fontepargpadro"/>
    <w:link w:val="Ttulo2"/>
    <w:rsid w:val="00CF2C36"/>
    <w:rPr>
      <w:rFonts w:ascii="Arial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xthree.com/rup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udimila\RUP\Templates\rup_wd_tmpl\req\rup_sr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C5ED3-280D-4EFC-BEC2-FE866E8B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4457</TotalTime>
  <Pages>14</Pages>
  <Words>2670</Words>
  <Characters>14423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Suplementares</vt:lpstr>
    </vt:vector>
  </TitlesOfParts>
  <Company>FAPESP</Company>
  <LinksUpToDate>false</LinksUpToDate>
  <CharactersWithSpaces>17059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Suplementares</dc:title>
  <dc:subject>Nome do Projeto</dc:subject>
  <dc:creator>Cecilia</dc:creator>
  <cp:keywords/>
  <dc:description/>
  <cp:lastModifiedBy>CPTM</cp:lastModifiedBy>
  <cp:revision>13</cp:revision>
  <cp:lastPrinted>2011-07-29T15:24:00Z</cp:lastPrinted>
  <dcterms:created xsi:type="dcterms:W3CDTF">2012-05-04T12:42:00Z</dcterms:created>
  <dcterms:modified xsi:type="dcterms:W3CDTF">2012-08-23T20:29:00Z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1.0.0</vt:lpwstr>
  </property>
  <property fmtid="{D5CDD505-2E9C-101B-9397-08002B2CF9AE}" pid="3" name="Instituição">
    <vt:lpwstr>ASPERCOM</vt:lpwstr>
  </property>
</Properties>
</file>